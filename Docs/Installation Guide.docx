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0BC13" w14:textId="2270977C" w:rsidR="009E25C2" w:rsidRDefault="00BC432D" w:rsidP="00287965">
      <w:pPr>
        <w:pStyle w:val="Heading2"/>
        <w:rPr>
          <w:b/>
        </w:rPr>
      </w:pPr>
      <w:r>
        <w:rPr>
          <w:b/>
        </w:rPr>
        <w:t>Translation</w:t>
      </w:r>
      <w:r w:rsidR="00A92CED">
        <w:rPr>
          <w:b/>
        </w:rPr>
        <w:t>s</w:t>
      </w:r>
      <w:r>
        <w:rPr>
          <w:b/>
        </w:rPr>
        <w:t xml:space="preserve"> Builder</w:t>
      </w:r>
      <w:r w:rsidR="00A92CED">
        <w:rPr>
          <w:b/>
        </w:rPr>
        <w:t xml:space="preserve"> Installation Guide</w:t>
      </w:r>
    </w:p>
    <w:p w14:paraId="1FD2DB2C" w14:textId="3C29CB86" w:rsidR="00FD1D2E" w:rsidRDefault="009806DF" w:rsidP="0024554A">
      <w:pPr>
        <w:pStyle w:val="LabExerciseLeadIn"/>
      </w:pPr>
      <w:r>
        <w:t xml:space="preserve">This installation guide will walk you through the </w:t>
      </w:r>
      <w:r w:rsidRPr="0024554A">
        <w:t>installation</w:t>
      </w:r>
      <w:r>
        <w:t xml:space="preserve"> process to get </w:t>
      </w:r>
      <w:r w:rsidRPr="005740BD">
        <w:rPr>
          <w:b/>
          <w:bCs/>
        </w:rPr>
        <w:t>Translations Builder</w:t>
      </w:r>
      <w:r>
        <w:t xml:space="preserve"> up and running on the same machine </w:t>
      </w:r>
      <w:r w:rsidR="00202FA6">
        <w:t xml:space="preserve">where </w:t>
      </w:r>
      <w:r>
        <w:t>you work with Power BI Desktop.</w:t>
      </w:r>
    </w:p>
    <w:p w14:paraId="70647088" w14:textId="77777777" w:rsidR="00FD1D2E" w:rsidRDefault="00DF12BB" w:rsidP="00FD1D2E">
      <w:r>
        <w:t xml:space="preserve">Before installing </w:t>
      </w:r>
      <w:r w:rsidRPr="00447449">
        <w:rPr>
          <w:b/>
          <w:bCs/>
        </w:rPr>
        <w:t>Translations Builder</w:t>
      </w:r>
      <w:r>
        <w:t xml:space="preserve">, </w:t>
      </w:r>
      <w:r w:rsidR="009806DF">
        <w:t xml:space="preserve">you must </w:t>
      </w:r>
      <w:r>
        <w:t>ensure your computer meets the following requirements.</w:t>
      </w:r>
    </w:p>
    <w:p w14:paraId="166AA1D0" w14:textId="376D1FA9" w:rsidR="00FD1D2E" w:rsidRDefault="00FD1D2E" w:rsidP="00FD1D2E">
      <w:pPr>
        <w:pStyle w:val="ListParagraph"/>
        <w:numPr>
          <w:ilvl w:val="0"/>
          <w:numId w:val="37"/>
        </w:numPr>
      </w:pPr>
      <w:r>
        <w:t>64-bit Version of Windows 10 or Windows 11</w:t>
      </w:r>
    </w:p>
    <w:p w14:paraId="1468E01E" w14:textId="776BA960" w:rsidR="00FD1D2E" w:rsidRDefault="00FD1D2E" w:rsidP="00FD1D2E">
      <w:pPr>
        <w:pStyle w:val="ListParagraph"/>
        <w:numPr>
          <w:ilvl w:val="0"/>
          <w:numId w:val="37"/>
        </w:numPr>
      </w:pPr>
      <w:r>
        <w:t>64-bit version of Power BI Desktop (January 2023 or later)</w:t>
      </w:r>
    </w:p>
    <w:p w14:paraId="66E98FAD" w14:textId="2939C36E" w:rsidR="006D5237" w:rsidRPr="006D5237" w:rsidRDefault="006D5237" w:rsidP="006D5237">
      <w:r>
        <w:t xml:space="preserve">The current version of Translations Builder is </w:t>
      </w:r>
      <w:r w:rsidRPr="00FD1D2E">
        <w:rPr>
          <w:b/>
          <w:bCs/>
        </w:rPr>
        <w:t>version 2.</w:t>
      </w:r>
      <w:r>
        <w:rPr>
          <w:b/>
          <w:bCs/>
        </w:rPr>
        <w:t>2</w:t>
      </w:r>
      <w:r>
        <w:t>.</w:t>
      </w:r>
    </w:p>
    <w:p w14:paraId="4A0FDD05" w14:textId="39201B10" w:rsidR="00A41856" w:rsidRDefault="00A41856" w:rsidP="00A41856">
      <w:pPr>
        <w:pStyle w:val="Heading3"/>
      </w:pPr>
      <w:r>
        <w:t>Download and Install the .NET 6 Runtime for Desktop Applications</w:t>
      </w:r>
    </w:p>
    <w:p w14:paraId="2872756F" w14:textId="632275A0" w:rsidR="00A41856" w:rsidRDefault="00A41856" w:rsidP="00A41856">
      <w:r>
        <w:t xml:space="preserve">Before installing Translations Builder, you must first download and install the </w:t>
      </w:r>
      <w:r w:rsidRPr="00FD1D2E">
        <w:rPr>
          <w:b/>
          <w:bCs/>
        </w:rPr>
        <w:t>.NET 6 Runtime for Desktop Applications</w:t>
      </w:r>
      <w:r>
        <w:t xml:space="preserve">. </w:t>
      </w:r>
      <w:r w:rsidR="00FD1D2E">
        <w:t xml:space="preserve">You can start </w:t>
      </w:r>
      <w:r>
        <w:t xml:space="preserve">by downloading the installation files from </w:t>
      </w:r>
      <w:hyperlink r:id="rId12" w:history="1">
        <w:r w:rsidRPr="00A41856">
          <w:rPr>
            <w:rStyle w:val="Hyperlink"/>
            <w:b/>
            <w:bCs/>
          </w:rPr>
          <w:t>here</w:t>
        </w:r>
      </w:hyperlink>
      <w:r w:rsidR="00FD1D2E">
        <w:t xml:space="preserve">. Once the installation file has been downloaded, run the installation program and accept </w:t>
      </w:r>
      <w:r>
        <w:t xml:space="preserve">all default </w:t>
      </w:r>
      <w:r w:rsidR="00FD1D2E">
        <w:t xml:space="preserve">settings to begin the installation process. Once the installation has completed for the </w:t>
      </w:r>
      <w:r w:rsidR="00FD1D2E" w:rsidRPr="00FD1D2E">
        <w:rPr>
          <w:b/>
          <w:bCs/>
        </w:rPr>
        <w:t>.NET 6 Runtime for Desktop Applications</w:t>
      </w:r>
      <w:r w:rsidR="00FD1D2E">
        <w:t>, you can continue to the next step.</w:t>
      </w:r>
    </w:p>
    <w:p w14:paraId="046F0905" w14:textId="7CC7FE48" w:rsidR="009806DF" w:rsidRDefault="009806DF" w:rsidP="009806DF">
      <w:pPr>
        <w:pStyle w:val="Heading3"/>
      </w:pPr>
      <w:r>
        <w:t xml:space="preserve">Download and Run the MSI </w:t>
      </w:r>
      <w:r w:rsidR="00427E80">
        <w:t>Setup Program for Translations Builder</w:t>
      </w:r>
    </w:p>
    <w:p w14:paraId="087FC266" w14:textId="64CA5A4E" w:rsidR="00A92CED" w:rsidRDefault="00A92CED" w:rsidP="00287965">
      <w:r>
        <w:t>To install</w:t>
      </w:r>
      <w:r w:rsidR="00447449">
        <w:t xml:space="preserve"> </w:t>
      </w:r>
      <w:r w:rsidR="00447449" w:rsidRPr="00447449">
        <w:rPr>
          <w:b/>
          <w:bCs/>
        </w:rPr>
        <w:t>Translations Builder</w:t>
      </w:r>
      <w:r>
        <w:t>, begin by downloading</w:t>
      </w:r>
      <w:r w:rsidR="00A41856">
        <w:t xml:space="preserve"> </w:t>
      </w:r>
      <w:hyperlink r:id="rId13" w:history="1">
        <w:r w:rsidR="00A41856" w:rsidRPr="00A41856">
          <w:rPr>
            <w:rStyle w:val="Hyperlink"/>
            <w:b/>
            <w:bCs/>
          </w:rPr>
          <w:t>TranslationsBuilderSetup.msi</w:t>
        </w:r>
      </w:hyperlink>
      <w:r>
        <w:t>.</w:t>
      </w:r>
      <w:r w:rsidR="00A41856">
        <w:t xml:space="preserve"> </w:t>
      </w:r>
      <w:r w:rsidR="004A3F51">
        <w:t xml:space="preserve">When you click </w:t>
      </w:r>
      <w:r w:rsidR="009806DF">
        <w:t xml:space="preserve">this </w:t>
      </w:r>
      <w:r w:rsidR="00447449">
        <w:t xml:space="preserve">download </w:t>
      </w:r>
      <w:r w:rsidR="004A3F51">
        <w:t xml:space="preserve">link, the browser should download the </w:t>
      </w:r>
      <w:r w:rsidR="00447449">
        <w:t xml:space="preserve">MSI </w:t>
      </w:r>
      <w:r w:rsidR="004A3F51">
        <w:t xml:space="preserve">file named </w:t>
      </w:r>
      <w:r w:rsidR="004A3F51" w:rsidRPr="00A41856">
        <w:rPr>
          <w:b/>
          <w:bCs/>
        </w:rPr>
        <w:t>TranslationsBuilder</w:t>
      </w:r>
      <w:r w:rsidR="00A41856">
        <w:rPr>
          <w:b/>
          <w:bCs/>
        </w:rPr>
        <w:t>Setup</w:t>
      </w:r>
      <w:r w:rsidR="004A3F51" w:rsidRPr="00A41856">
        <w:rPr>
          <w:b/>
          <w:bCs/>
        </w:rPr>
        <w:t>.msi</w:t>
      </w:r>
      <w:r w:rsidR="004A3F51">
        <w:t xml:space="preserve"> </w:t>
      </w:r>
      <w:r w:rsidR="00447449">
        <w:t xml:space="preserve">and place this file in the </w:t>
      </w:r>
      <w:r w:rsidR="004A3F51">
        <w:t xml:space="preserve">local </w:t>
      </w:r>
      <w:r w:rsidR="00447449" w:rsidRPr="00447449">
        <w:rPr>
          <w:b/>
          <w:bCs/>
        </w:rPr>
        <w:t>D</w:t>
      </w:r>
      <w:r w:rsidR="004A3F51" w:rsidRPr="00447449">
        <w:rPr>
          <w:b/>
          <w:bCs/>
        </w:rPr>
        <w:t>ownloads</w:t>
      </w:r>
      <w:r w:rsidR="004A3F51">
        <w:t xml:space="preserve"> </w:t>
      </w:r>
      <w:r w:rsidR="00447449">
        <w:t>folder</w:t>
      </w:r>
      <w:r w:rsidR="004A3F51">
        <w:t xml:space="preserve">. The browser should show that </w:t>
      </w:r>
      <w:r w:rsidR="00A41856" w:rsidRPr="00A41856">
        <w:rPr>
          <w:b/>
          <w:bCs/>
        </w:rPr>
        <w:t>TranslationsBuilderSetup.msi</w:t>
      </w:r>
      <w:r w:rsidR="00447449">
        <w:t xml:space="preserve"> </w:t>
      </w:r>
      <w:r w:rsidR="004A3F51">
        <w:t>has been downloaded and provide a context menu</w:t>
      </w:r>
      <w:r w:rsidR="00447449">
        <w:t xml:space="preserve"> of actions</w:t>
      </w:r>
      <w:r w:rsidR="004A3F51">
        <w:t xml:space="preserve">. The following screenshot shows what this experience looks like when using </w:t>
      </w:r>
      <w:r w:rsidR="00447449">
        <w:t xml:space="preserve">Google </w:t>
      </w:r>
      <w:r w:rsidR="004A3F51">
        <w:t>Chrome. Other browsers will provide a different experience.</w:t>
      </w:r>
    </w:p>
    <w:p w14:paraId="5A1B1B26" w14:textId="5D735C8C" w:rsidR="005E3EF1" w:rsidRDefault="008D5520" w:rsidP="00287965">
      <w:r>
        <w:t xml:space="preserve">Run the setup program named </w:t>
      </w:r>
      <w:r w:rsidRPr="00A41856">
        <w:rPr>
          <w:b/>
          <w:bCs/>
        </w:rPr>
        <w:t>TranslationsBuilderSetup.msi</w:t>
      </w:r>
      <w:r>
        <w:t xml:space="preserve">. </w:t>
      </w:r>
      <w:r w:rsidR="00246721">
        <w:t xml:space="preserve">When you see the </w:t>
      </w:r>
      <w:r w:rsidR="00246721" w:rsidRPr="00246721">
        <w:rPr>
          <w:b/>
          <w:bCs/>
        </w:rPr>
        <w:t>Welcome</w:t>
      </w:r>
      <w:r w:rsidR="00246721">
        <w:t xml:space="preserve"> screen of the </w:t>
      </w:r>
      <w:r w:rsidR="00246721" w:rsidRPr="00246721">
        <w:rPr>
          <w:b/>
          <w:bCs/>
        </w:rPr>
        <w:t>Translations Builder Setup Wizard</w:t>
      </w:r>
      <w:r w:rsidR="00246721">
        <w:t xml:space="preserve">, click </w:t>
      </w:r>
      <w:r w:rsidR="00246721" w:rsidRPr="00246721">
        <w:rPr>
          <w:b/>
          <w:bCs/>
        </w:rPr>
        <w:t>Next</w:t>
      </w:r>
      <w:r w:rsidR="00246721">
        <w:t xml:space="preserve"> to continue,</w:t>
      </w:r>
    </w:p>
    <w:p w14:paraId="2C1DA0BE" w14:textId="0DDB5BE3" w:rsidR="005E3EF1" w:rsidRDefault="005E3EF1" w:rsidP="00287965">
      <w:r>
        <w:rPr>
          <w:noProof/>
        </w:rPr>
        <w:drawing>
          <wp:inline distT="0" distB="0" distL="0" distR="0" wp14:anchorId="3360C644" wp14:editId="01F33C3D">
            <wp:extent cx="2032000" cy="1666697"/>
            <wp:effectExtent l="0" t="0" r="635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8188" cy="168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510C" w14:textId="4E024069" w:rsidR="005E3EF1" w:rsidRDefault="00246721" w:rsidP="00287965">
      <w:r>
        <w:t xml:space="preserve">On the </w:t>
      </w:r>
      <w:r w:rsidRPr="00246721">
        <w:rPr>
          <w:b/>
          <w:bCs/>
        </w:rPr>
        <w:t>Select Installation Folder</w:t>
      </w:r>
      <w:r>
        <w:t xml:space="preserve"> page, accept the default </w:t>
      </w:r>
      <w:r w:rsidRPr="009806DF">
        <w:rPr>
          <w:b/>
          <w:bCs/>
        </w:rPr>
        <w:t>Folder</w:t>
      </w:r>
      <w:r>
        <w:t xml:space="preserve"> </w:t>
      </w:r>
      <w:r w:rsidR="009806DF">
        <w:t xml:space="preserve">location </w:t>
      </w:r>
      <w:r>
        <w:t xml:space="preserve">value and click </w:t>
      </w:r>
      <w:r w:rsidRPr="00246721">
        <w:rPr>
          <w:b/>
          <w:bCs/>
        </w:rPr>
        <w:t>Next</w:t>
      </w:r>
      <w:r>
        <w:t>.</w:t>
      </w:r>
    </w:p>
    <w:p w14:paraId="3A1012C4" w14:textId="6E1CA9F9" w:rsidR="005E3EF1" w:rsidRDefault="005E3EF1" w:rsidP="00287965">
      <w:r>
        <w:rPr>
          <w:noProof/>
        </w:rPr>
        <w:drawing>
          <wp:inline distT="0" distB="0" distL="0" distR="0" wp14:anchorId="12934D50" wp14:editId="174FB128">
            <wp:extent cx="2032000" cy="1666696"/>
            <wp:effectExtent l="0" t="0" r="635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4521" cy="168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E52F" w14:textId="2D73E1A7" w:rsidR="005E3EF1" w:rsidRPr="00161CA6" w:rsidRDefault="005E3EF1" w:rsidP="009806DF">
      <w:pPr>
        <w:pStyle w:val="LabExerciseCallout"/>
      </w:pPr>
      <w:r>
        <w:t xml:space="preserve">Do not change </w:t>
      </w:r>
      <w:r w:rsidR="00246721">
        <w:t xml:space="preserve">default </w:t>
      </w:r>
      <w:r w:rsidR="00246721" w:rsidRPr="00246721">
        <w:rPr>
          <w:b/>
          <w:bCs/>
        </w:rPr>
        <w:t>F</w:t>
      </w:r>
      <w:r w:rsidRPr="00246721">
        <w:rPr>
          <w:b/>
          <w:bCs/>
        </w:rPr>
        <w:t>older</w:t>
      </w:r>
      <w:r>
        <w:t xml:space="preserve"> path </w:t>
      </w:r>
      <w:r w:rsidR="00246721">
        <w:t xml:space="preserve">value of </w:t>
      </w:r>
      <w:r w:rsidRPr="00246721">
        <w:rPr>
          <w:b/>
          <w:bCs/>
        </w:rPr>
        <w:t>C:\Program Files\</w:t>
      </w:r>
      <w:r w:rsidR="008D5520" w:rsidRPr="00246721">
        <w:rPr>
          <w:b/>
          <w:bCs/>
        </w:rPr>
        <w:t xml:space="preserve"> </w:t>
      </w:r>
      <w:r w:rsidRPr="00246721">
        <w:rPr>
          <w:b/>
          <w:bCs/>
        </w:rPr>
        <w:t>Translations Builder\</w:t>
      </w:r>
      <w:r w:rsidR="00246721">
        <w:t xml:space="preserve">. </w:t>
      </w:r>
      <w:r w:rsidR="00161CA6">
        <w:t xml:space="preserve">The reason you should avoid changing the </w:t>
      </w:r>
      <w:r w:rsidR="00161CA6" w:rsidRPr="00161CA6">
        <w:rPr>
          <w:b/>
          <w:bCs/>
        </w:rPr>
        <w:t>Folder</w:t>
      </w:r>
      <w:r w:rsidR="00161CA6">
        <w:t xml:space="preserve"> location is </w:t>
      </w:r>
      <w:r w:rsidR="00246721">
        <w:t xml:space="preserve">the installation program copies a file named </w:t>
      </w:r>
      <w:proofErr w:type="spellStart"/>
      <w:r w:rsidR="00161CA6" w:rsidRPr="00161CA6">
        <w:rPr>
          <w:b/>
          <w:bCs/>
        </w:rPr>
        <w:t>translationsbuilder.pbitool.json</w:t>
      </w:r>
      <w:proofErr w:type="spellEnd"/>
      <w:r w:rsidR="00161CA6">
        <w:t xml:space="preserve"> </w:t>
      </w:r>
      <w:r w:rsidR="00246721">
        <w:t xml:space="preserve">into the special folder for </w:t>
      </w:r>
      <w:r w:rsidR="00161CA6">
        <w:t xml:space="preserve">Power BI Desktop </w:t>
      </w:r>
      <w:r w:rsidR="00246721">
        <w:t>external tools</w:t>
      </w:r>
      <w:r w:rsidR="00161CA6">
        <w:t xml:space="preserve"> and that file has the hardcoded path of the default </w:t>
      </w:r>
      <w:r w:rsidR="00161CA6" w:rsidRPr="00161CA6">
        <w:rPr>
          <w:b/>
          <w:bCs/>
        </w:rPr>
        <w:t>Folder</w:t>
      </w:r>
      <w:r w:rsidR="00161CA6">
        <w:t xml:space="preserve"> location. If you change the </w:t>
      </w:r>
      <w:r w:rsidR="00161CA6" w:rsidRPr="00161CA6">
        <w:rPr>
          <w:b/>
          <w:bCs/>
        </w:rPr>
        <w:t>Folder</w:t>
      </w:r>
      <w:r w:rsidR="00161CA6">
        <w:t xml:space="preserve"> location from the default value, then you will need to update the file named </w:t>
      </w:r>
      <w:proofErr w:type="spellStart"/>
      <w:r w:rsidR="00161CA6" w:rsidRPr="00161CA6">
        <w:rPr>
          <w:b/>
          <w:bCs/>
        </w:rPr>
        <w:t>translationsbuilder.pbitool.json</w:t>
      </w:r>
      <w:proofErr w:type="spellEnd"/>
      <w:r w:rsidR="00161CA6">
        <w:t xml:space="preserve"> which is explained at the end of this article in the </w:t>
      </w:r>
      <w:r w:rsidR="00161CA6" w:rsidRPr="008D7741">
        <w:rPr>
          <w:b/>
          <w:bCs/>
        </w:rPr>
        <w:t>Troubleshooting</w:t>
      </w:r>
      <w:r w:rsidR="008D7741">
        <w:rPr>
          <w:b/>
          <w:bCs/>
        </w:rPr>
        <w:t xml:space="preserve"> Installation</w:t>
      </w:r>
      <w:r w:rsidR="00161CA6">
        <w:t xml:space="preserve"> section.</w:t>
      </w:r>
    </w:p>
    <w:p w14:paraId="595F1C2A" w14:textId="043E0D53" w:rsidR="005E3EF1" w:rsidRDefault="00161CA6" w:rsidP="00287965">
      <w:r>
        <w:lastRenderedPageBreak/>
        <w:t xml:space="preserve">On the </w:t>
      </w:r>
      <w:r w:rsidRPr="00161CA6">
        <w:rPr>
          <w:b/>
          <w:bCs/>
        </w:rPr>
        <w:t>Confirm Installation</w:t>
      </w:r>
      <w:r>
        <w:t xml:space="preserve"> page, click </w:t>
      </w:r>
      <w:r w:rsidRPr="00161CA6">
        <w:rPr>
          <w:b/>
          <w:bCs/>
        </w:rPr>
        <w:t>Next</w:t>
      </w:r>
      <w:r>
        <w:t xml:space="preserve"> to continue.</w:t>
      </w:r>
    </w:p>
    <w:p w14:paraId="705C739A" w14:textId="6F959F5E" w:rsidR="005E3EF1" w:rsidRDefault="005E3EF1" w:rsidP="00287965">
      <w:r>
        <w:rPr>
          <w:noProof/>
        </w:rPr>
        <w:drawing>
          <wp:inline distT="0" distB="0" distL="0" distR="0" wp14:anchorId="2470C481" wp14:editId="2EBB0505">
            <wp:extent cx="1999593" cy="1640114"/>
            <wp:effectExtent l="0" t="0" r="127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0281" cy="1648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BB14" w14:textId="3D0005ED" w:rsidR="005E3EF1" w:rsidRDefault="00161CA6" w:rsidP="00287965">
      <w:r>
        <w:t xml:space="preserve">At this point, you should be prompted by the </w:t>
      </w:r>
      <w:r w:rsidRPr="00161CA6">
        <w:rPr>
          <w:b/>
          <w:bCs/>
        </w:rPr>
        <w:t>User Account Control</w:t>
      </w:r>
      <w:r>
        <w:t xml:space="preserve"> dialog. Click </w:t>
      </w:r>
      <w:r w:rsidRPr="00161CA6">
        <w:rPr>
          <w:b/>
          <w:bCs/>
        </w:rPr>
        <w:t>Yes</w:t>
      </w:r>
      <w:r>
        <w:t xml:space="preserve"> to continue.</w:t>
      </w:r>
    </w:p>
    <w:p w14:paraId="17013E20" w14:textId="3EB13C6D" w:rsidR="00DF12BB" w:rsidRDefault="00DF12BB" w:rsidP="00287965">
      <w:r>
        <w:rPr>
          <w:noProof/>
        </w:rPr>
        <w:drawing>
          <wp:inline distT="0" distB="0" distL="0" distR="0" wp14:anchorId="1FAE62C2" wp14:editId="3732938E">
            <wp:extent cx="1976178" cy="1422400"/>
            <wp:effectExtent l="0" t="0" r="508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629" cy="1439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9F328" w14:textId="380B9923" w:rsidR="005E3EF1" w:rsidRDefault="00161CA6" w:rsidP="00287965">
      <w:r>
        <w:t xml:space="preserve">Wait until you see the </w:t>
      </w:r>
      <w:r w:rsidRPr="00161CA6">
        <w:rPr>
          <w:b/>
          <w:bCs/>
        </w:rPr>
        <w:t>Installation Complete</w:t>
      </w:r>
      <w:r>
        <w:t xml:space="preserve"> dialog and then click </w:t>
      </w:r>
      <w:r w:rsidRPr="00161CA6">
        <w:rPr>
          <w:b/>
          <w:bCs/>
        </w:rPr>
        <w:t>Close</w:t>
      </w:r>
      <w:r>
        <w:t xml:space="preserve"> to complete the installation process.</w:t>
      </w:r>
    </w:p>
    <w:p w14:paraId="471CE060" w14:textId="2FFEAB9B" w:rsidR="00DF12BB" w:rsidRDefault="00DF12BB" w:rsidP="00287965">
      <w:r>
        <w:rPr>
          <w:noProof/>
        </w:rPr>
        <w:drawing>
          <wp:inline distT="0" distB="0" distL="0" distR="0" wp14:anchorId="0CE03138" wp14:editId="1DFF6DF8">
            <wp:extent cx="2036088" cy="167005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927" cy="168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A359E" w14:textId="2A8AD152" w:rsidR="00161CA6" w:rsidRDefault="006157AA" w:rsidP="006157AA">
      <w:pPr>
        <w:pStyle w:val="LabExerciseCallout"/>
      </w:pPr>
      <w:r>
        <w:t xml:space="preserve">Now that </w:t>
      </w:r>
      <w:r w:rsidR="00161CA6" w:rsidRPr="00161CA6">
        <w:rPr>
          <w:b/>
          <w:bCs/>
        </w:rPr>
        <w:t>Translations Builder</w:t>
      </w:r>
      <w:r>
        <w:t xml:space="preserve"> has been installed, </w:t>
      </w:r>
      <w:r w:rsidR="00161CA6">
        <w:t xml:space="preserve">you should be able to launch </w:t>
      </w:r>
      <w:r>
        <w:t xml:space="preserve">it </w:t>
      </w:r>
      <w:r w:rsidR="00161CA6">
        <w:t>from Power BI Desktop as an external tool.</w:t>
      </w:r>
    </w:p>
    <w:p w14:paraId="048FD9F2" w14:textId="2A8CF641" w:rsidR="00161CA6" w:rsidRDefault="00C709B7" w:rsidP="00161CA6">
      <w:pPr>
        <w:pStyle w:val="LabStepNumbered"/>
      </w:pPr>
      <w:r>
        <w:t>Open Power BI Desktop</w:t>
      </w:r>
      <w:r w:rsidR="006157AA">
        <w:t>.</w:t>
      </w:r>
    </w:p>
    <w:p w14:paraId="74DFD27E" w14:textId="7CE8A85C" w:rsidR="00C709B7" w:rsidRDefault="00C709B7" w:rsidP="00161CA6">
      <w:pPr>
        <w:pStyle w:val="LabStepNumbered"/>
      </w:pPr>
      <w:r>
        <w:t xml:space="preserve">Navigate to the </w:t>
      </w:r>
      <w:r w:rsidRPr="00C709B7">
        <w:rPr>
          <w:b/>
          <w:bCs/>
        </w:rPr>
        <w:t>External Tools</w:t>
      </w:r>
      <w:r>
        <w:t xml:space="preserve"> tab.</w:t>
      </w:r>
    </w:p>
    <w:p w14:paraId="1EC681E2" w14:textId="27CAB588" w:rsidR="00C709B7" w:rsidRDefault="00C709B7" w:rsidP="00287965">
      <w:r>
        <w:rPr>
          <w:noProof/>
        </w:rPr>
        <w:drawing>
          <wp:inline distT="0" distB="0" distL="0" distR="0" wp14:anchorId="49DA6103" wp14:editId="618C5917">
            <wp:extent cx="4542972" cy="772306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822" cy="78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2DAFB" w14:textId="5DCDBABE" w:rsidR="00C709B7" w:rsidRDefault="00161CA6" w:rsidP="00161CA6">
      <w:pPr>
        <w:pStyle w:val="LabStepNumbered"/>
      </w:pPr>
      <w:r>
        <w:t xml:space="preserve">Locate and click the </w:t>
      </w:r>
      <w:r w:rsidRPr="00161CA6">
        <w:rPr>
          <w:b/>
          <w:bCs/>
        </w:rPr>
        <w:t>Translations Builder</w:t>
      </w:r>
      <w:r>
        <w:t xml:space="preserve"> link on the </w:t>
      </w:r>
      <w:r w:rsidRPr="00161CA6">
        <w:rPr>
          <w:b/>
          <w:bCs/>
        </w:rPr>
        <w:t>External Tools</w:t>
      </w:r>
      <w:r>
        <w:t xml:space="preserve"> tab.</w:t>
      </w:r>
    </w:p>
    <w:p w14:paraId="1D6AE942" w14:textId="7B1EEEE0" w:rsidR="00C709B7" w:rsidRDefault="00C709B7" w:rsidP="00287965">
      <w:r>
        <w:rPr>
          <w:noProof/>
        </w:rPr>
        <w:drawing>
          <wp:inline distT="0" distB="0" distL="0" distR="0" wp14:anchorId="3A6BB31B" wp14:editId="662F6367">
            <wp:extent cx="2888343" cy="95840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193" cy="966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115A" w14:textId="1B5CCCB2" w:rsidR="00C709B7" w:rsidRDefault="006157AA" w:rsidP="006157AA">
      <w:pPr>
        <w:pStyle w:val="LabStepNumbered"/>
      </w:pPr>
      <w:r>
        <w:lastRenderedPageBreak/>
        <w:t xml:space="preserve">Once you see </w:t>
      </w:r>
      <w:r w:rsidRPr="006157AA">
        <w:rPr>
          <w:b/>
          <w:bCs/>
        </w:rPr>
        <w:t>Translations Builder</w:t>
      </w:r>
      <w:r>
        <w:t xml:space="preserve"> start up without an errors, you know it has been installed successfully.</w:t>
      </w:r>
    </w:p>
    <w:p w14:paraId="55AC1D6B" w14:textId="7A1987F2" w:rsidR="00C709B7" w:rsidRDefault="002F54BB" w:rsidP="00287965">
      <w:r>
        <w:rPr>
          <w:noProof/>
        </w:rPr>
        <w:drawing>
          <wp:inline distT="0" distB="0" distL="0" distR="0" wp14:anchorId="0765BE24" wp14:editId="2893B083">
            <wp:extent cx="3593311" cy="186905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884" cy="1883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20A0E" w14:textId="528F2B2C" w:rsidR="00C709B7" w:rsidRDefault="00C709B7" w:rsidP="006157AA">
      <w:pPr>
        <w:pStyle w:val="Heading3"/>
      </w:pPr>
      <w:r>
        <w:t>Troubleshooting</w:t>
      </w:r>
      <w:r w:rsidR="008D7741">
        <w:t xml:space="preserve"> Installation</w:t>
      </w:r>
    </w:p>
    <w:p w14:paraId="24193B76" w14:textId="54B156FE" w:rsidR="006157AA" w:rsidRDefault="006157AA" w:rsidP="00287965">
      <w:r>
        <w:t xml:space="preserve">The following information might be important to you if you need to troubleshoot your </w:t>
      </w:r>
      <w:r w:rsidRPr="006157AA">
        <w:rPr>
          <w:b/>
          <w:bCs/>
        </w:rPr>
        <w:t>Translations Builder</w:t>
      </w:r>
      <w:r>
        <w:t xml:space="preserve"> installation. The default </w:t>
      </w:r>
      <w:r w:rsidRPr="006157AA">
        <w:rPr>
          <w:b/>
          <w:bCs/>
        </w:rPr>
        <w:t>Folder</w:t>
      </w:r>
      <w:r>
        <w:t xml:space="preserve"> location for the </w:t>
      </w:r>
      <w:r w:rsidRPr="006157AA">
        <w:rPr>
          <w:b/>
          <w:bCs/>
        </w:rPr>
        <w:t>Translations Builder</w:t>
      </w:r>
      <w:r>
        <w:t xml:space="preserve"> EXE file and other deployment files uses this path.</w:t>
      </w:r>
    </w:p>
    <w:p w14:paraId="198A7163" w14:textId="23D0225E" w:rsidR="003270B6" w:rsidRDefault="003270B6" w:rsidP="0024554A">
      <w:pPr>
        <w:pStyle w:val="LabExerciseLeadIn"/>
      </w:pPr>
      <w:r w:rsidRPr="003270B6">
        <w:t>C:\Program Files\Translations Builder</w:t>
      </w:r>
    </w:p>
    <w:p w14:paraId="4C74994E" w14:textId="7CE0EAAB" w:rsidR="003270B6" w:rsidRDefault="003270B6" w:rsidP="00287965">
      <w:r>
        <w:t xml:space="preserve">Here is </w:t>
      </w:r>
      <w:r w:rsidR="006157AA">
        <w:t xml:space="preserve">what this folder looks like </w:t>
      </w:r>
      <w:r w:rsidR="00CC5294">
        <w:t xml:space="preserve">after installation </w:t>
      </w:r>
      <w:r w:rsidR="006157AA">
        <w:t>if you examine it with Windows Explorer.</w:t>
      </w:r>
    </w:p>
    <w:p w14:paraId="318960B1" w14:textId="10F5610E" w:rsidR="003270B6" w:rsidRDefault="003270B6" w:rsidP="00287965">
      <w:r>
        <w:rPr>
          <w:noProof/>
        </w:rPr>
        <w:drawing>
          <wp:inline distT="0" distB="0" distL="0" distR="0" wp14:anchorId="0FEF814C" wp14:editId="432C176E">
            <wp:extent cx="3231019" cy="1509486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943" cy="151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56B6E" w14:textId="57B2B7E1" w:rsidR="006157AA" w:rsidRDefault="006157AA" w:rsidP="00287965">
      <w:r>
        <w:t xml:space="preserve">Another essential part of the installation process for an external tool is copying </w:t>
      </w:r>
      <w:r w:rsidR="003270B6">
        <w:t xml:space="preserve">a </w:t>
      </w:r>
      <w:r>
        <w:t xml:space="preserve">special deployment </w:t>
      </w:r>
      <w:r w:rsidR="003270B6">
        <w:t xml:space="preserve">file </w:t>
      </w:r>
      <w:r>
        <w:t xml:space="preserve">with JSON configuration information </w:t>
      </w:r>
      <w:r w:rsidR="003270B6">
        <w:t xml:space="preserve">into a </w:t>
      </w:r>
      <w:r>
        <w:t xml:space="preserve">special </w:t>
      </w:r>
      <w:r w:rsidR="003270B6">
        <w:t xml:space="preserve">folder </w:t>
      </w:r>
      <w:r>
        <w:t xml:space="preserve">that is examined by Power BI Desktop as startup. More specifically, the </w:t>
      </w:r>
      <w:r w:rsidRPr="006157AA">
        <w:rPr>
          <w:b/>
          <w:bCs/>
        </w:rPr>
        <w:t>Translations Builder</w:t>
      </w:r>
      <w:r>
        <w:t xml:space="preserve"> installation program copies a file named </w:t>
      </w:r>
      <w:proofErr w:type="spellStart"/>
      <w:r w:rsidRPr="006157AA">
        <w:rPr>
          <w:b/>
          <w:bCs/>
        </w:rPr>
        <w:t>translationsbuilder.pbitool.json</w:t>
      </w:r>
      <w:proofErr w:type="spellEnd"/>
      <w:r>
        <w:t xml:space="preserve"> into the following folder.</w:t>
      </w:r>
    </w:p>
    <w:p w14:paraId="3D7B7359" w14:textId="77777777" w:rsidR="006157AA" w:rsidRDefault="003270B6" w:rsidP="0024554A">
      <w:pPr>
        <w:pStyle w:val="LabExerciseLeadIn"/>
      </w:pPr>
      <w:r w:rsidRPr="003270B6">
        <w:t>C:\Program Files (x86)\Common Files\Microsoft Shared\Power BI Desktop\External Tools</w:t>
      </w:r>
    </w:p>
    <w:p w14:paraId="4EF4A406" w14:textId="3E0E8FD4" w:rsidR="00D32EC7" w:rsidRPr="00D32EC7" w:rsidRDefault="00D32EC7" w:rsidP="00287965">
      <w:r>
        <w:t xml:space="preserve">If you examine this folder, it should contain the file named </w:t>
      </w:r>
      <w:bookmarkStart w:id="0" w:name="_Hlk120688635"/>
      <w:proofErr w:type="spellStart"/>
      <w:r w:rsidRPr="006157AA">
        <w:rPr>
          <w:b/>
          <w:bCs/>
        </w:rPr>
        <w:t>translationsbuilder.pbitool.json</w:t>
      </w:r>
      <w:proofErr w:type="spellEnd"/>
      <w:r>
        <w:t xml:space="preserve"> </w:t>
      </w:r>
      <w:bookmarkEnd w:id="0"/>
      <w:r>
        <w:t xml:space="preserve">along with a separate files with a </w:t>
      </w:r>
      <w:r w:rsidRPr="00D32EC7">
        <w:rPr>
          <w:b/>
          <w:bCs/>
        </w:rPr>
        <w:t>*.</w:t>
      </w:r>
      <w:proofErr w:type="spellStart"/>
      <w:r w:rsidRPr="00D32EC7">
        <w:rPr>
          <w:b/>
          <w:bCs/>
        </w:rPr>
        <w:t>pbitool.json</w:t>
      </w:r>
      <w:proofErr w:type="spellEnd"/>
      <w:r>
        <w:t xml:space="preserve"> extension for any other external tool that you have installed.</w:t>
      </w:r>
    </w:p>
    <w:p w14:paraId="19182979" w14:textId="43E38413" w:rsidR="003270B6" w:rsidRDefault="003270B6" w:rsidP="00287965">
      <w:r>
        <w:rPr>
          <w:noProof/>
        </w:rPr>
        <w:drawing>
          <wp:inline distT="0" distB="0" distL="0" distR="0" wp14:anchorId="25A3132F" wp14:editId="0376977E">
            <wp:extent cx="4354287" cy="132080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441" cy="132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048B" w14:textId="33E693D0" w:rsidR="003270B6" w:rsidRPr="00D32EC7" w:rsidRDefault="00D32EC7" w:rsidP="00287965">
      <w:r>
        <w:t xml:space="preserve">If you open in </w:t>
      </w:r>
      <w:proofErr w:type="spellStart"/>
      <w:r w:rsidRPr="006157AA">
        <w:rPr>
          <w:b/>
          <w:bCs/>
        </w:rPr>
        <w:t>translationsbuilder.pbitool.json</w:t>
      </w:r>
      <w:proofErr w:type="spellEnd"/>
      <w:r>
        <w:t xml:space="preserve"> in a text editor such as Notepad, you will see it contains a </w:t>
      </w:r>
      <w:r w:rsidRPr="00D32EC7">
        <w:rPr>
          <w:b/>
          <w:bCs/>
        </w:rPr>
        <w:t>path</w:t>
      </w:r>
      <w:r>
        <w:t xml:space="preserve"> property with a configured file path to </w:t>
      </w:r>
      <w:r w:rsidRPr="00D32EC7">
        <w:rPr>
          <w:b/>
          <w:bCs/>
        </w:rPr>
        <w:t>TranslationsBuilder.exe</w:t>
      </w:r>
      <w:r>
        <w:t xml:space="preserve">. This is the file path Power BI Desktop uses to launch </w:t>
      </w:r>
      <w:r w:rsidRPr="00D32EC7">
        <w:rPr>
          <w:b/>
          <w:bCs/>
        </w:rPr>
        <w:t>Translations Builder</w:t>
      </w:r>
      <w:r>
        <w:t xml:space="preserve"> as an external tool from the </w:t>
      </w:r>
      <w:r w:rsidRPr="00D32EC7">
        <w:rPr>
          <w:b/>
          <w:bCs/>
        </w:rPr>
        <w:t>External Tools</w:t>
      </w:r>
      <w:r>
        <w:t xml:space="preserve"> tab.</w:t>
      </w:r>
    </w:p>
    <w:p w14:paraId="7EF5A186" w14:textId="7E0AF39B" w:rsidR="00606E4E" w:rsidRDefault="00606E4E" w:rsidP="00287965">
      <w:r>
        <w:rPr>
          <w:noProof/>
        </w:rPr>
        <w:lastRenderedPageBreak/>
        <w:drawing>
          <wp:inline distT="0" distB="0" distL="0" distR="0" wp14:anchorId="43E3D4A1" wp14:editId="5D55C470">
            <wp:extent cx="4637626" cy="1346409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802" cy="13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8928" w14:textId="320A8326" w:rsidR="00D32EC7" w:rsidRDefault="00D32EC7" w:rsidP="00287965">
      <w:r>
        <w:t xml:space="preserve">If you installed </w:t>
      </w:r>
      <w:r w:rsidRPr="00D32EC7">
        <w:rPr>
          <w:b/>
          <w:bCs/>
        </w:rPr>
        <w:t>Translations Builder</w:t>
      </w:r>
      <w:r>
        <w:t xml:space="preserve"> into a </w:t>
      </w:r>
      <w:r w:rsidRPr="00D32EC7">
        <w:rPr>
          <w:b/>
          <w:bCs/>
        </w:rPr>
        <w:t>Folder</w:t>
      </w:r>
      <w:r>
        <w:t xml:space="preserve"> location other than the default value, you will need to modify the </w:t>
      </w:r>
      <w:r w:rsidRPr="00D32EC7">
        <w:rPr>
          <w:b/>
          <w:bCs/>
        </w:rPr>
        <w:t>path</w:t>
      </w:r>
      <w:r>
        <w:t xml:space="preserve"> value, save </w:t>
      </w:r>
      <w:proofErr w:type="spellStart"/>
      <w:r w:rsidRPr="006157AA">
        <w:rPr>
          <w:b/>
          <w:bCs/>
        </w:rPr>
        <w:t>translationsbuilder.pbitool.json</w:t>
      </w:r>
      <w:proofErr w:type="spellEnd"/>
      <w:r>
        <w:t xml:space="preserve"> and restart Power BI Desktop.</w:t>
      </w:r>
    </w:p>
    <w:p w14:paraId="4357C83A" w14:textId="5A77EA76" w:rsidR="00606E4E" w:rsidRDefault="00606E4E" w:rsidP="00D32EC7">
      <w:pPr>
        <w:pStyle w:val="Heading3"/>
      </w:pPr>
      <w:r>
        <w:t>Upgrad</w:t>
      </w:r>
      <w:r w:rsidR="00D32EC7">
        <w:t>ing Translations Builder to a New Version</w:t>
      </w:r>
    </w:p>
    <w:p w14:paraId="359AE11A" w14:textId="02C33397" w:rsidR="00606E4E" w:rsidRPr="00287965" w:rsidRDefault="00D32EC7" w:rsidP="00993150">
      <w:r>
        <w:t>When a new version of Translations Builder becomes available, you can upgrade by simply running the installation program again. Running the installation program for a new version Translations Builder will automatically remove the previous version.</w:t>
      </w:r>
    </w:p>
    <w:sectPr w:rsidR="00606E4E" w:rsidRPr="00287965" w:rsidSect="0074345C">
      <w:headerReference w:type="default" r:id="rId25"/>
      <w:footerReference w:type="default" r:id="rId26"/>
      <w:headerReference w:type="first" r:id="rId27"/>
      <w:footerReference w:type="first" r:id="rId28"/>
      <w:type w:val="oddPage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F66659" w14:textId="77777777" w:rsidR="00162EE5" w:rsidRDefault="00162EE5" w:rsidP="002754DA">
      <w:pPr>
        <w:spacing w:before="0" w:after="0"/>
      </w:pPr>
      <w:r>
        <w:separator/>
      </w:r>
    </w:p>
  </w:endnote>
  <w:endnote w:type="continuationSeparator" w:id="0">
    <w:p w14:paraId="119F746E" w14:textId="77777777" w:rsidR="00162EE5" w:rsidRDefault="00162EE5" w:rsidP="002754D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1DA7A" w14:textId="5F0FB21D" w:rsidR="00C716DD" w:rsidRDefault="005E3EF1" w:rsidP="00D13E78">
    <w:pPr>
      <w:pStyle w:val="Footer"/>
      <w:pBdr>
        <w:top w:val="single" w:sz="4" w:space="0" w:color="auto"/>
      </w:pBdr>
      <w:spacing w:before="0"/>
    </w:pPr>
    <w:r>
      <w:t>https://www.PowerBIDevCamp.ne</w:t>
    </w:r>
    <w:r w:rsidR="00161CA6">
      <w:t>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24</w:t>
    </w:r>
    <w:r w:rsidR="00C716D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10CAC" w14:textId="1DE59328" w:rsidR="00C716DD" w:rsidRDefault="00A75674" w:rsidP="0074345C">
    <w:pPr>
      <w:pStyle w:val="Footer"/>
      <w:pBdr>
        <w:top w:val="single" w:sz="4" w:space="0" w:color="auto"/>
      </w:pBdr>
      <w:spacing w:before="0"/>
    </w:pPr>
    <w:r>
      <w:t>www.PowerBiDevCamp.net</w:t>
    </w:r>
    <w:r w:rsidR="00C716DD">
      <w:tab/>
    </w:r>
    <w:r w:rsidR="00C716DD">
      <w:tab/>
    </w:r>
    <w:r w:rsidR="00C716DD">
      <w:fldChar w:fldCharType="begin"/>
    </w:r>
    <w:r w:rsidR="00C716DD">
      <w:instrText xml:space="preserve"> PAGE  \* MERGEFORMAT </w:instrText>
    </w:r>
    <w:r w:rsidR="00C716DD">
      <w:fldChar w:fldCharType="separate"/>
    </w:r>
    <w:r w:rsidR="00C716DD">
      <w:rPr>
        <w:noProof/>
      </w:rPr>
      <w:t>1</w:t>
    </w:r>
    <w:r w:rsidR="00C716DD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629C7" w14:textId="77777777" w:rsidR="00162EE5" w:rsidRDefault="00162EE5" w:rsidP="002754DA">
      <w:pPr>
        <w:spacing w:before="0" w:after="0"/>
      </w:pPr>
      <w:r>
        <w:separator/>
      </w:r>
    </w:p>
  </w:footnote>
  <w:footnote w:type="continuationSeparator" w:id="0">
    <w:p w14:paraId="44271250" w14:textId="77777777" w:rsidR="00162EE5" w:rsidRDefault="00162EE5" w:rsidP="002754D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EFF5A" w14:textId="635A215C" w:rsidR="00C716DD" w:rsidRDefault="005E3EF1" w:rsidP="001E75B6">
    <w:pPr>
      <w:pStyle w:val="Header"/>
      <w:pBdr>
        <w:bottom w:val="single" w:sz="4" w:space="0" w:color="auto"/>
      </w:pBdr>
      <w:spacing w:before="240"/>
    </w:pPr>
    <w:r>
      <w:t>Translations Builder: Installation Guide</w:t>
    </w:r>
    <w:r w:rsidR="00C716DD">
      <w:tab/>
    </w:r>
    <w:r w:rsidR="00C716DD">
      <w:tab/>
    </w:r>
    <w:r w:rsidR="00C716DD">
      <w:rPr>
        <w:rFonts w:cs="Arial"/>
      </w:rPr>
      <w:t>Version</w:t>
    </w:r>
    <w:r>
      <w:rPr>
        <w:rFonts w:cs="Arial"/>
      </w:rPr>
      <w:t xml:space="preserve"> Date</w:t>
    </w:r>
    <w:r w:rsidR="00C716DD">
      <w:rPr>
        <w:rFonts w:cs="Arial"/>
      </w:rPr>
      <w:t>:</w:t>
    </w:r>
    <w:r w:rsidR="00C716DD" w:rsidRPr="0031080D">
      <w:rPr>
        <w:rFonts w:cs="Arial"/>
      </w:rPr>
      <w:t xml:space="preserve"> </w:t>
    </w:r>
    <w:r w:rsidR="00C716DD">
      <w:rPr>
        <w:rFonts w:cs="Arial"/>
      </w:rPr>
      <w:fldChar w:fldCharType="begin"/>
    </w:r>
    <w:r w:rsidR="00C716DD">
      <w:rPr>
        <w:rFonts w:cs="Arial"/>
      </w:rPr>
      <w:instrText xml:space="preserve"> DATE  \@ "MMM d, yyyy"  \* MERGEFORMAT </w:instrText>
    </w:r>
    <w:r w:rsidR="00C716DD">
      <w:rPr>
        <w:rFonts w:cs="Arial"/>
      </w:rPr>
      <w:fldChar w:fldCharType="separate"/>
    </w:r>
    <w:r w:rsidR="006D5237">
      <w:rPr>
        <w:rFonts w:cs="Arial"/>
        <w:noProof/>
      </w:rPr>
      <w:t>Apr 18, 2023</w:t>
    </w:r>
    <w:r w:rsidR="00C716DD">
      <w:rPr>
        <w:rFonts w:cs="Arial"/>
      </w:rPr>
      <w:fldChar w:fldCharType="end"/>
    </w:r>
    <w:r w:rsidR="00C716DD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97022" w14:textId="77777777" w:rsidR="00C716DD" w:rsidRPr="00AF4E41" w:rsidRDefault="00C716DD" w:rsidP="00026580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09FA"/>
    <w:multiLevelType w:val="multilevel"/>
    <w:tmpl w:val="BB927612"/>
    <w:lvl w:ilvl="0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  <w:rPr>
        <w:sz w:val="2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20"/>
      </w:pPr>
      <w:rPr>
        <w:sz w:val="18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92B6B63"/>
    <w:multiLevelType w:val="multilevel"/>
    <w:tmpl w:val="BAA61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20"/>
      </w:pPr>
      <w:rPr>
        <w:rFonts w:hint="default"/>
        <w:sz w:val="18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0F166FF1"/>
    <w:multiLevelType w:val="hybridMultilevel"/>
    <w:tmpl w:val="7F3EE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84FA4"/>
    <w:multiLevelType w:val="multilevel"/>
    <w:tmpl w:val="2B52517A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52" w:hanging="360"/>
      </w:pPr>
    </w:lvl>
    <w:lvl w:ilvl="2">
      <w:start w:val="1"/>
      <w:numFmt w:val="lowerRoman"/>
      <w:lvlText w:val="%3."/>
      <w:lvlJc w:val="right"/>
      <w:pPr>
        <w:ind w:left="1872" w:hanging="180"/>
      </w:pPr>
    </w:lvl>
    <w:lvl w:ilvl="3" w:tentative="1">
      <w:start w:val="1"/>
      <w:numFmt w:val="decimal"/>
      <w:lvlText w:val="%4."/>
      <w:lvlJc w:val="left"/>
      <w:pPr>
        <w:ind w:left="2592" w:hanging="360"/>
      </w:pPr>
    </w:lvl>
    <w:lvl w:ilvl="4" w:tentative="1">
      <w:start w:val="1"/>
      <w:numFmt w:val="lowerLetter"/>
      <w:lvlText w:val="%5."/>
      <w:lvlJc w:val="left"/>
      <w:pPr>
        <w:ind w:left="3312" w:hanging="360"/>
      </w:pPr>
    </w:lvl>
    <w:lvl w:ilvl="5" w:tentative="1">
      <w:start w:val="1"/>
      <w:numFmt w:val="lowerRoman"/>
      <w:lvlText w:val="%6."/>
      <w:lvlJc w:val="right"/>
      <w:pPr>
        <w:ind w:left="4032" w:hanging="180"/>
      </w:pPr>
    </w:lvl>
    <w:lvl w:ilvl="6" w:tentative="1">
      <w:start w:val="1"/>
      <w:numFmt w:val="decimal"/>
      <w:lvlText w:val="%7."/>
      <w:lvlJc w:val="left"/>
      <w:pPr>
        <w:ind w:left="4752" w:hanging="360"/>
      </w:pPr>
    </w:lvl>
    <w:lvl w:ilvl="7" w:tentative="1">
      <w:start w:val="1"/>
      <w:numFmt w:val="lowerLetter"/>
      <w:lvlText w:val="%8."/>
      <w:lvlJc w:val="left"/>
      <w:pPr>
        <w:ind w:left="5472" w:hanging="360"/>
      </w:pPr>
    </w:lvl>
    <w:lvl w:ilvl="8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" w15:restartNumberingAfterBreak="0">
    <w:nsid w:val="16B55D1C"/>
    <w:multiLevelType w:val="hybridMultilevel"/>
    <w:tmpl w:val="E076CC9E"/>
    <w:lvl w:ilvl="0" w:tplc="BF5018E2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3077B0"/>
    <w:multiLevelType w:val="hybridMultilevel"/>
    <w:tmpl w:val="D9A664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420AC1"/>
    <w:multiLevelType w:val="singleLevel"/>
    <w:tmpl w:val="04090001"/>
    <w:name w:val="LabStepsTemplate9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</w:abstractNum>
  <w:abstractNum w:abstractNumId="7" w15:restartNumberingAfterBreak="0">
    <w:nsid w:val="2946127D"/>
    <w:multiLevelType w:val="multilevel"/>
    <w:tmpl w:val="A70A9C82"/>
    <w:numStyleLink w:val="LabStepsTemplate"/>
  </w:abstractNum>
  <w:abstractNum w:abstractNumId="8" w15:restartNumberingAfterBreak="0">
    <w:nsid w:val="2E966F10"/>
    <w:multiLevelType w:val="hybridMultilevel"/>
    <w:tmpl w:val="4442FF60"/>
    <w:lvl w:ilvl="0" w:tplc="032E71B4">
      <w:start w:val="1"/>
      <w:numFmt w:val="bullet"/>
      <w:pStyle w:val="ActionSection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06F4C"/>
    <w:multiLevelType w:val="multilevel"/>
    <w:tmpl w:val="A70A9C82"/>
    <w:styleLink w:val="LabStepsTemplate"/>
    <w:lvl w:ilvl="0">
      <w:start w:val="1"/>
      <w:numFmt w:val="none"/>
      <w:lvlText w:val="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35182533"/>
    <w:multiLevelType w:val="hybridMultilevel"/>
    <w:tmpl w:val="C0B0C0CE"/>
    <w:lvl w:ilvl="0" w:tplc="8E6C3A00">
      <w:start w:val="1"/>
      <w:numFmt w:val="bullet"/>
      <w:pStyle w:val="TopicsCovered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15EA3"/>
    <w:multiLevelType w:val="hybridMultilevel"/>
    <w:tmpl w:val="C2061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0B5E57"/>
    <w:multiLevelType w:val="multilevel"/>
    <w:tmpl w:val="98FEF0A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C470FA4"/>
    <w:multiLevelType w:val="hybridMultilevel"/>
    <w:tmpl w:val="33B28030"/>
    <w:lvl w:ilvl="0" w:tplc="AE3A8C58">
      <w:start w:val="1"/>
      <w:numFmt w:val="lowerLetter"/>
      <w:lvlText w:val="%1)"/>
      <w:lvlJc w:val="left"/>
      <w:pPr>
        <w:ind w:left="1080" w:hanging="360"/>
      </w:pPr>
    </w:lvl>
    <w:lvl w:ilvl="1" w:tplc="9F807238">
      <w:start w:val="1"/>
      <w:numFmt w:val="lowerLetter"/>
      <w:lvlText w:val="%2."/>
      <w:lvlJc w:val="left"/>
      <w:pPr>
        <w:ind w:left="1800" w:hanging="360"/>
      </w:pPr>
    </w:lvl>
    <w:lvl w:ilvl="2" w:tplc="64D22F8A" w:tentative="1">
      <w:start w:val="1"/>
      <w:numFmt w:val="lowerRoman"/>
      <w:lvlText w:val="%3."/>
      <w:lvlJc w:val="right"/>
      <w:pPr>
        <w:ind w:left="2520" w:hanging="180"/>
      </w:pPr>
    </w:lvl>
    <w:lvl w:ilvl="3" w:tplc="4192CA48" w:tentative="1">
      <w:start w:val="1"/>
      <w:numFmt w:val="decimal"/>
      <w:lvlText w:val="%4."/>
      <w:lvlJc w:val="left"/>
      <w:pPr>
        <w:ind w:left="3240" w:hanging="360"/>
      </w:pPr>
    </w:lvl>
    <w:lvl w:ilvl="4" w:tplc="C3A08030" w:tentative="1">
      <w:start w:val="1"/>
      <w:numFmt w:val="lowerLetter"/>
      <w:lvlText w:val="%5."/>
      <w:lvlJc w:val="left"/>
      <w:pPr>
        <w:ind w:left="3960" w:hanging="360"/>
      </w:pPr>
    </w:lvl>
    <w:lvl w:ilvl="5" w:tplc="12AA5B04" w:tentative="1">
      <w:start w:val="1"/>
      <w:numFmt w:val="lowerRoman"/>
      <w:lvlText w:val="%6."/>
      <w:lvlJc w:val="right"/>
      <w:pPr>
        <w:ind w:left="4680" w:hanging="180"/>
      </w:pPr>
    </w:lvl>
    <w:lvl w:ilvl="6" w:tplc="2182034C" w:tentative="1">
      <w:start w:val="1"/>
      <w:numFmt w:val="decimal"/>
      <w:lvlText w:val="%7."/>
      <w:lvlJc w:val="left"/>
      <w:pPr>
        <w:ind w:left="5400" w:hanging="360"/>
      </w:pPr>
    </w:lvl>
    <w:lvl w:ilvl="7" w:tplc="BDDE84EE" w:tentative="1">
      <w:start w:val="1"/>
      <w:numFmt w:val="lowerLetter"/>
      <w:lvlText w:val="%8."/>
      <w:lvlJc w:val="left"/>
      <w:pPr>
        <w:ind w:left="6120" w:hanging="360"/>
      </w:pPr>
    </w:lvl>
    <w:lvl w:ilvl="8" w:tplc="15D25B9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32A2DB1"/>
    <w:multiLevelType w:val="hybridMultilevel"/>
    <w:tmpl w:val="76C4CA30"/>
    <w:lvl w:ilvl="0" w:tplc="8580042E">
      <w:start w:val="1"/>
      <w:numFmt w:val="bullet"/>
      <w:pStyle w:val="LabSetupStep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91607F1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E42A18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5F00CB0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2A0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B22043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968AAA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2C4347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C19ABB3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B76106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B7E3460"/>
    <w:multiLevelType w:val="hybridMultilevel"/>
    <w:tmpl w:val="AF8E7288"/>
    <w:lvl w:ilvl="0" w:tplc="B75A9296">
      <w:start w:val="1"/>
      <w:numFmt w:val="lowerRoman"/>
      <w:lvlText w:val="%1."/>
      <w:lvlJc w:val="right"/>
      <w:pPr>
        <w:ind w:left="1296" w:hanging="360"/>
      </w:pPr>
    </w:lvl>
    <w:lvl w:ilvl="1" w:tplc="04090019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 w15:restartNumberingAfterBreak="0">
    <w:nsid w:val="749076C2"/>
    <w:multiLevelType w:val="hybridMultilevel"/>
    <w:tmpl w:val="B6EAA18A"/>
    <w:lvl w:ilvl="0" w:tplc="6E9CBED2">
      <w:start w:val="1"/>
      <w:numFmt w:val="lowerRoman"/>
      <w:lvlText w:val="%1."/>
      <w:lvlJc w:val="right"/>
      <w:pPr>
        <w:ind w:left="1512" w:hanging="360"/>
      </w:pPr>
    </w:lvl>
    <w:lvl w:ilvl="1" w:tplc="0B16C8F0" w:tentative="1">
      <w:start w:val="1"/>
      <w:numFmt w:val="lowerLetter"/>
      <w:lvlText w:val="%2."/>
      <w:lvlJc w:val="left"/>
      <w:pPr>
        <w:ind w:left="2016" w:hanging="360"/>
      </w:pPr>
    </w:lvl>
    <w:lvl w:ilvl="2" w:tplc="354E7050" w:tentative="1">
      <w:start w:val="1"/>
      <w:numFmt w:val="lowerRoman"/>
      <w:lvlText w:val="%3."/>
      <w:lvlJc w:val="right"/>
      <w:pPr>
        <w:ind w:left="2736" w:hanging="180"/>
      </w:pPr>
    </w:lvl>
    <w:lvl w:ilvl="3" w:tplc="259AE402" w:tentative="1">
      <w:start w:val="1"/>
      <w:numFmt w:val="decimal"/>
      <w:lvlText w:val="%4."/>
      <w:lvlJc w:val="left"/>
      <w:pPr>
        <w:ind w:left="3456" w:hanging="360"/>
      </w:pPr>
    </w:lvl>
    <w:lvl w:ilvl="4" w:tplc="9FE0C9DA" w:tentative="1">
      <w:start w:val="1"/>
      <w:numFmt w:val="lowerLetter"/>
      <w:lvlText w:val="%5."/>
      <w:lvlJc w:val="left"/>
      <w:pPr>
        <w:ind w:left="4176" w:hanging="360"/>
      </w:pPr>
    </w:lvl>
    <w:lvl w:ilvl="5" w:tplc="3378E6EE" w:tentative="1">
      <w:start w:val="1"/>
      <w:numFmt w:val="lowerRoman"/>
      <w:lvlText w:val="%6."/>
      <w:lvlJc w:val="right"/>
      <w:pPr>
        <w:ind w:left="4896" w:hanging="180"/>
      </w:pPr>
    </w:lvl>
    <w:lvl w:ilvl="6" w:tplc="F9DE78FA" w:tentative="1">
      <w:start w:val="1"/>
      <w:numFmt w:val="decimal"/>
      <w:lvlText w:val="%7."/>
      <w:lvlJc w:val="left"/>
      <w:pPr>
        <w:ind w:left="5616" w:hanging="360"/>
      </w:pPr>
    </w:lvl>
    <w:lvl w:ilvl="7" w:tplc="78F6EB80" w:tentative="1">
      <w:start w:val="1"/>
      <w:numFmt w:val="lowerLetter"/>
      <w:lvlText w:val="%8."/>
      <w:lvlJc w:val="left"/>
      <w:pPr>
        <w:ind w:left="6336" w:hanging="360"/>
      </w:pPr>
    </w:lvl>
    <w:lvl w:ilvl="8" w:tplc="28AE0782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8" w15:restartNumberingAfterBreak="0">
    <w:nsid w:val="75B44004"/>
    <w:multiLevelType w:val="multilevel"/>
    <w:tmpl w:val="46708C94"/>
    <w:lvl w:ilvl="0">
      <w:start w:val="1"/>
      <w:numFmt w:val="decimal"/>
      <w:lvlRestart w:val="0"/>
      <w:pStyle w:val="LabStep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pStyle w:val="LabStepNumberedLevel2"/>
      <w:lvlText w:val="%2)"/>
      <w:lvlJc w:val="left"/>
      <w:pPr>
        <w:tabs>
          <w:tab w:val="num" w:pos="720"/>
        </w:tabs>
        <w:ind w:left="720" w:hanging="320"/>
      </w:pPr>
      <w:rPr>
        <w:rFonts w:hint="default"/>
        <w:sz w:val="18"/>
      </w:rPr>
    </w:lvl>
    <w:lvl w:ilvl="2">
      <w:start w:val="1"/>
      <w:numFmt w:val="lowerRoman"/>
      <w:pStyle w:val="LabStepNumberedLevel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LabStepNumberedLevel4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7CB2180D"/>
    <w:multiLevelType w:val="hybridMultilevel"/>
    <w:tmpl w:val="24A06752"/>
    <w:lvl w:ilvl="0" w:tplc="322C2606">
      <w:start w:val="1"/>
      <w:numFmt w:val="decimal"/>
      <w:lvlText w:val="(%1)"/>
      <w:lvlJc w:val="right"/>
      <w:pPr>
        <w:ind w:left="12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40720879">
    <w:abstractNumId w:val="8"/>
  </w:num>
  <w:num w:numId="2" w16cid:durableId="489492734">
    <w:abstractNumId w:val="12"/>
  </w:num>
  <w:num w:numId="3" w16cid:durableId="59791875">
    <w:abstractNumId w:val="14"/>
  </w:num>
  <w:num w:numId="4" w16cid:durableId="1533495333">
    <w:abstractNumId w:val="9"/>
  </w:num>
  <w:num w:numId="5" w16cid:durableId="1906449883">
    <w:abstractNumId w:val="10"/>
  </w:num>
  <w:num w:numId="6" w16cid:durableId="903489709">
    <w:abstractNumId w:val="18"/>
  </w:num>
  <w:num w:numId="7" w16cid:durableId="21197943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6841003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9859109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9348911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159083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3426511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579788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375478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2562638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798474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8851784">
    <w:abstractNumId w:val="13"/>
  </w:num>
  <w:num w:numId="18" w16cid:durableId="1495297879">
    <w:abstractNumId w:val="3"/>
  </w:num>
  <w:num w:numId="19" w16cid:durableId="1921059512">
    <w:abstractNumId w:val="15"/>
  </w:num>
  <w:num w:numId="20" w16cid:durableId="1143546882">
    <w:abstractNumId w:val="7"/>
  </w:num>
  <w:num w:numId="21" w16cid:durableId="890002651">
    <w:abstractNumId w:val="0"/>
  </w:num>
  <w:num w:numId="22" w16cid:durableId="1623000436">
    <w:abstractNumId w:val="17"/>
  </w:num>
  <w:num w:numId="23" w16cid:durableId="661466576">
    <w:abstractNumId w:val="16"/>
  </w:num>
  <w:num w:numId="24" w16cid:durableId="666322088">
    <w:abstractNumId w:val="19"/>
  </w:num>
  <w:num w:numId="25" w16cid:durableId="104983848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469876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864555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75905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6326647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253907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514845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5881939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757364070">
    <w:abstractNumId w:val="2"/>
  </w:num>
  <w:num w:numId="34" w16cid:durableId="1226834655">
    <w:abstractNumId w:val="11"/>
  </w:num>
  <w:num w:numId="35" w16cid:durableId="490996357">
    <w:abstractNumId w:val="4"/>
  </w:num>
  <w:num w:numId="36" w16cid:durableId="2063019346">
    <w:abstractNumId w:val="1"/>
  </w:num>
  <w:num w:numId="37" w16cid:durableId="1694569346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0" w:nlCheck="1" w:checkStyle="0"/>
  <w:proofState w:spelling="clean"/>
  <w:attachedTemplate r:id="rId1"/>
  <w:linkStyles/>
  <w:defaultTabStop w:val="720"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BB5"/>
    <w:rsid w:val="000011F8"/>
    <w:rsid w:val="00002196"/>
    <w:rsid w:val="0000533E"/>
    <w:rsid w:val="0001171D"/>
    <w:rsid w:val="00012AC2"/>
    <w:rsid w:val="000167CC"/>
    <w:rsid w:val="00017CA6"/>
    <w:rsid w:val="0002000E"/>
    <w:rsid w:val="00022EF0"/>
    <w:rsid w:val="000237DD"/>
    <w:rsid w:val="00023D29"/>
    <w:rsid w:val="00024303"/>
    <w:rsid w:val="000243F6"/>
    <w:rsid w:val="00025141"/>
    <w:rsid w:val="00026580"/>
    <w:rsid w:val="000267DC"/>
    <w:rsid w:val="000267E9"/>
    <w:rsid w:val="00027DBA"/>
    <w:rsid w:val="00030FBC"/>
    <w:rsid w:val="00032826"/>
    <w:rsid w:val="00033367"/>
    <w:rsid w:val="00033B41"/>
    <w:rsid w:val="0003652B"/>
    <w:rsid w:val="00036CF3"/>
    <w:rsid w:val="00042CDF"/>
    <w:rsid w:val="000435C9"/>
    <w:rsid w:val="00047F14"/>
    <w:rsid w:val="00051385"/>
    <w:rsid w:val="000543B3"/>
    <w:rsid w:val="00056F50"/>
    <w:rsid w:val="00063795"/>
    <w:rsid w:val="00063B7E"/>
    <w:rsid w:val="00065A75"/>
    <w:rsid w:val="000671A9"/>
    <w:rsid w:val="00067B42"/>
    <w:rsid w:val="000701CC"/>
    <w:rsid w:val="0007033C"/>
    <w:rsid w:val="00070C04"/>
    <w:rsid w:val="000710F2"/>
    <w:rsid w:val="000736EA"/>
    <w:rsid w:val="00074B17"/>
    <w:rsid w:val="00075969"/>
    <w:rsid w:val="00075BE6"/>
    <w:rsid w:val="00082C8E"/>
    <w:rsid w:val="00086439"/>
    <w:rsid w:val="0008664F"/>
    <w:rsid w:val="0009020D"/>
    <w:rsid w:val="00090A5A"/>
    <w:rsid w:val="00091527"/>
    <w:rsid w:val="000922A9"/>
    <w:rsid w:val="00095853"/>
    <w:rsid w:val="00096FF8"/>
    <w:rsid w:val="000A019A"/>
    <w:rsid w:val="000A0FB8"/>
    <w:rsid w:val="000A19FA"/>
    <w:rsid w:val="000A1DEC"/>
    <w:rsid w:val="000A2741"/>
    <w:rsid w:val="000A4D31"/>
    <w:rsid w:val="000A551D"/>
    <w:rsid w:val="000B09A5"/>
    <w:rsid w:val="000B1021"/>
    <w:rsid w:val="000B2EE5"/>
    <w:rsid w:val="000B3388"/>
    <w:rsid w:val="000B4798"/>
    <w:rsid w:val="000B489A"/>
    <w:rsid w:val="000B79D2"/>
    <w:rsid w:val="000C10E3"/>
    <w:rsid w:val="000C50E4"/>
    <w:rsid w:val="000C54C2"/>
    <w:rsid w:val="000C6141"/>
    <w:rsid w:val="000C672D"/>
    <w:rsid w:val="000C7473"/>
    <w:rsid w:val="000D1AC2"/>
    <w:rsid w:val="000D1CE4"/>
    <w:rsid w:val="000D297C"/>
    <w:rsid w:val="000D5929"/>
    <w:rsid w:val="000D7ECF"/>
    <w:rsid w:val="000E24D4"/>
    <w:rsid w:val="000E2B79"/>
    <w:rsid w:val="000E4786"/>
    <w:rsid w:val="000F01BA"/>
    <w:rsid w:val="000F11E6"/>
    <w:rsid w:val="000F23A7"/>
    <w:rsid w:val="000F2E8E"/>
    <w:rsid w:val="000F3B80"/>
    <w:rsid w:val="000F4DD2"/>
    <w:rsid w:val="000F5924"/>
    <w:rsid w:val="000F71BF"/>
    <w:rsid w:val="0010012E"/>
    <w:rsid w:val="00100905"/>
    <w:rsid w:val="0010575D"/>
    <w:rsid w:val="00105BFE"/>
    <w:rsid w:val="00105D8E"/>
    <w:rsid w:val="00106361"/>
    <w:rsid w:val="0011020C"/>
    <w:rsid w:val="00110716"/>
    <w:rsid w:val="0011091C"/>
    <w:rsid w:val="00110EC0"/>
    <w:rsid w:val="00111A8B"/>
    <w:rsid w:val="001128F7"/>
    <w:rsid w:val="00113940"/>
    <w:rsid w:val="00113CA8"/>
    <w:rsid w:val="0011426B"/>
    <w:rsid w:val="001147A2"/>
    <w:rsid w:val="0011760C"/>
    <w:rsid w:val="00121C08"/>
    <w:rsid w:val="00122349"/>
    <w:rsid w:val="00123729"/>
    <w:rsid w:val="00123A37"/>
    <w:rsid w:val="00123B3A"/>
    <w:rsid w:val="0012715F"/>
    <w:rsid w:val="0013360B"/>
    <w:rsid w:val="001361F1"/>
    <w:rsid w:val="0013633D"/>
    <w:rsid w:val="00136858"/>
    <w:rsid w:val="00137AE5"/>
    <w:rsid w:val="00140317"/>
    <w:rsid w:val="00140CF8"/>
    <w:rsid w:val="00141688"/>
    <w:rsid w:val="00142CDC"/>
    <w:rsid w:val="001467DD"/>
    <w:rsid w:val="001502E9"/>
    <w:rsid w:val="00150932"/>
    <w:rsid w:val="00151E41"/>
    <w:rsid w:val="00152A67"/>
    <w:rsid w:val="001554D3"/>
    <w:rsid w:val="00156798"/>
    <w:rsid w:val="0015714F"/>
    <w:rsid w:val="00160EEF"/>
    <w:rsid w:val="00161CA6"/>
    <w:rsid w:val="00162568"/>
    <w:rsid w:val="00162656"/>
    <w:rsid w:val="001628C4"/>
    <w:rsid w:val="00162EE5"/>
    <w:rsid w:val="0016348C"/>
    <w:rsid w:val="001638AF"/>
    <w:rsid w:val="0016436B"/>
    <w:rsid w:val="001649FD"/>
    <w:rsid w:val="001657A8"/>
    <w:rsid w:val="0016603A"/>
    <w:rsid w:val="00166521"/>
    <w:rsid w:val="00166BA8"/>
    <w:rsid w:val="00167D7D"/>
    <w:rsid w:val="00172205"/>
    <w:rsid w:val="00172887"/>
    <w:rsid w:val="001760F5"/>
    <w:rsid w:val="001767E7"/>
    <w:rsid w:val="001777C7"/>
    <w:rsid w:val="00177821"/>
    <w:rsid w:val="00181D44"/>
    <w:rsid w:val="00182F32"/>
    <w:rsid w:val="00184880"/>
    <w:rsid w:val="00185DF8"/>
    <w:rsid w:val="0019042E"/>
    <w:rsid w:val="00190BA4"/>
    <w:rsid w:val="00190D83"/>
    <w:rsid w:val="00190D86"/>
    <w:rsid w:val="0019249E"/>
    <w:rsid w:val="001969F7"/>
    <w:rsid w:val="001A3C36"/>
    <w:rsid w:val="001A6A55"/>
    <w:rsid w:val="001B176D"/>
    <w:rsid w:val="001B1E12"/>
    <w:rsid w:val="001B1E38"/>
    <w:rsid w:val="001B31B0"/>
    <w:rsid w:val="001B4693"/>
    <w:rsid w:val="001B4B69"/>
    <w:rsid w:val="001B60FC"/>
    <w:rsid w:val="001C2975"/>
    <w:rsid w:val="001C3C48"/>
    <w:rsid w:val="001C7B5E"/>
    <w:rsid w:val="001D3A64"/>
    <w:rsid w:val="001D668A"/>
    <w:rsid w:val="001D6F5C"/>
    <w:rsid w:val="001D727A"/>
    <w:rsid w:val="001E1924"/>
    <w:rsid w:val="001E2DF2"/>
    <w:rsid w:val="001E3B09"/>
    <w:rsid w:val="001E45EA"/>
    <w:rsid w:val="001E4681"/>
    <w:rsid w:val="001E522D"/>
    <w:rsid w:val="001E5FC6"/>
    <w:rsid w:val="001E6C86"/>
    <w:rsid w:val="001E73CB"/>
    <w:rsid w:val="001E75B6"/>
    <w:rsid w:val="001F144A"/>
    <w:rsid w:val="001F1E26"/>
    <w:rsid w:val="001F3EA7"/>
    <w:rsid w:val="001F47CE"/>
    <w:rsid w:val="001F4E63"/>
    <w:rsid w:val="001F6DF1"/>
    <w:rsid w:val="001F77DA"/>
    <w:rsid w:val="00201D2C"/>
    <w:rsid w:val="00202FA6"/>
    <w:rsid w:val="00203D7C"/>
    <w:rsid w:val="00207F56"/>
    <w:rsid w:val="00207FED"/>
    <w:rsid w:val="0021057D"/>
    <w:rsid w:val="0021154E"/>
    <w:rsid w:val="0021193F"/>
    <w:rsid w:val="00216298"/>
    <w:rsid w:val="00221821"/>
    <w:rsid w:val="00221DC0"/>
    <w:rsid w:val="00223B44"/>
    <w:rsid w:val="002243BC"/>
    <w:rsid w:val="00225D1A"/>
    <w:rsid w:val="0022634A"/>
    <w:rsid w:val="00226C32"/>
    <w:rsid w:val="002304F7"/>
    <w:rsid w:val="00231D57"/>
    <w:rsid w:val="002335F9"/>
    <w:rsid w:val="00234111"/>
    <w:rsid w:val="002356B8"/>
    <w:rsid w:val="002365B5"/>
    <w:rsid w:val="00237310"/>
    <w:rsid w:val="00237391"/>
    <w:rsid w:val="002376C5"/>
    <w:rsid w:val="00241181"/>
    <w:rsid w:val="002417BC"/>
    <w:rsid w:val="00243A3C"/>
    <w:rsid w:val="00244E1E"/>
    <w:rsid w:val="0024554A"/>
    <w:rsid w:val="00246721"/>
    <w:rsid w:val="00246C21"/>
    <w:rsid w:val="0024711C"/>
    <w:rsid w:val="00250284"/>
    <w:rsid w:val="002508CA"/>
    <w:rsid w:val="00252EA2"/>
    <w:rsid w:val="00262D76"/>
    <w:rsid w:val="002631F0"/>
    <w:rsid w:val="002639C1"/>
    <w:rsid w:val="00264035"/>
    <w:rsid w:val="002646DD"/>
    <w:rsid w:val="00265968"/>
    <w:rsid w:val="00273BA6"/>
    <w:rsid w:val="00273C9A"/>
    <w:rsid w:val="00273F7D"/>
    <w:rsid w:val="002741A3"/>
    <w:rsid w:val="002754DA"/>
    <w:rsid w:val="00277C6C"/>
    <w:rsid w:val="00280AF1"/>
    <w:rsid w:val="00281181"/>
    <w:rsid w:val="0028163F"/>
    <w:rsid w:val="002820B9"/>
    <w:rsid w:val="00283D43"/>
    <w:rsid w:val="002856AB"/>
    <w:rsid w:val="00285BF7"/>
    <w:rsid w:val="0028667F"/>
    <w:rsid w:val="00286E1A"/>
    <w:rsid w:val="00287965"/>
    <w:rsid w:val="002930AF"/>
    <w:rsid w:val="00295176"/>
    <w:rsid w:val="00297E5D"/>
    <w:rsid w:val="002A4734"/>
    <w:rsid w:val="002A4DCA"/>
    <w:rsid w:val="002A7719"/>
    <w:rsid w:val="002A7EAC"/>
    <w:rsid w:val="002B0649"/>
    <w:rsid w:val="002B29CA"/>
    <w:rsid w:val="002B3783"/>
    <w:rsid w:val="002B50BA"/>
    <w:rsid w:val="002B618B"/>
    <w:rsid w:val="002B648B"/>
    <w:rsid w:val="002C1D9A"/>
    <w:rsid w:val="002C45A4"/>
    <w:rsid w:val="002C5CBE"/>
    <w:rsid w:val="002C6DDC"/>
    <w:rsid w:val="002D1C03"/>
    <w:rsid w:val="002D646D"/>
    <w:rsid w:val="002E035E"/>
    <w:rsid w:val="002E05CD"/>
    <w:rsid w:val="002E14B9"/>
    <w:rsid w:val="002E1C5A"/>
    <w:rsid w:val="002E259F"/>
    <w:rsid w:val="002E3234"/>
    <w:rsid w:val="002E3602"/>
    <w:rsid w:val="002E66B3"/>
    <w:rsid w:val="002F03AF"/>
    <w:rsid w:val="002F0882"/>
    <w:rsid w:val="002F14BC"/>
    <w:rsid w:val="002F2046"/>
    <w:rsid w:val="002F2748"/>
    <w:rsid w:val="002F43AC"/>
    <w:rsid w:val="002F541E"/>
    <w:rsid w:val="002F54BB"/>
    <w:rsid w:val="002F57CD"/>
    <w:rsid w:val="002F6254"/>
    <w:rsid w:val="002F7A5E"/>
    <w:rsid w:val="002F7E4F"/>
    <w:rsid w:val="00301C65"/>
    <w:rsid w:val="00302778"/>
    <w:rsid w:val="003029C5"/>
    <w:rsid w:val="0030388D"/>
    <w:rsid w:val="003053A8"/>
    <w:rsid w:val="00305FD9"/>
    <w:rsid w:val="00307288"/>
    <w:rsid w:val="00307AF6"/>
    <w:rsid w:val="0031080D"/>
    <w:rsid w:val="00311545"/>
    <w:rsid w:val="00311620"/>
    <w:rsid w:val="00313DBA"/>
    <w:rsid w:val="00316198"/>
    <w:rsid w:val="00316796"/>
    <w:rsid w:val="0031741B"/>
    <w:rsid w:val="00320D04"/>
    <w:rsid w:val="003241F2"/>
    <w:rsid w:val="003267C0"/>
    <w:rsid w:val="003270B6"/>
    <w:rsid w:val="00327D24"/>
    <w:rsid w:val="00330210"/>
    <w:rsid w:val="003303D3"/>
    <w:rsid w:val="00333042"/>
    <w:rsid w:val="0033362A"/>
    <w:rsid w:val="00335A89"/>
    <w:rsid w:val="0034300C"/>
    <w:rsid w:val="00343E95"/>
    <w:rsid w:val="00347559"/>
    <w:rsid w:val="00354456"/>
    <w:rsid w:val="0035520E"/>
    <w:rsid w:val="0035550E"/>
    <w:rsid w:val="003560BC"/>
    <w:rsid w:val="00361340"/>
    <w:rsid w:val="00362F34"/>
    <w:rsid w:val="003639DC"/>
    <w:rsid w:val="00364257"/>
    <w:rsid w:val="00364378"/>
    <w:rsid w:val="0036474B"/>
    <w:rsid w:val="0036675C"/>
    <w:rsid w:val="00366A36"/>
    <w:rsid w:val="00367C9B"/>
    <w:rsid w:val="0037185C"/>
    <w:rsid w:val="00371932"/>
    <w:rsid w:val="00371DC5"/>
    <w:rsid w:val="00373A63"/>
    <w:rsid w:val="003748FA"/>
    <w:rsid w:val="003775F8"/>
    <w:rsid w:val="00382381"/>
    <w:rsid w:val="00383039"/>
    <w:rsid w:val="00383104"/>
    <w:rsid w:val="00385E7E"/>
    <w:rsid w:val="0039106B"/>
    <w:rsid w:val="003911BB"/>
    <w:rsid w:val="0039343A"/>
    <w:rsid w:val="00395E0F"/>
    <w:rsid w:val="003977DD"/>
    <w:rsid w:val="00397D08"/>
    <w:rsid w:val="00397DF0"/>
    <w:rsid w:val="003A02C1"/>
    <w:rsid w:val="003A1593"/>
    <w:rsid w:val="003A1B06"/>
    <w:rsid w:val="003A4E70"/>
    <w:rsid w:val="003A5B08"/>
    <w:rsid w:val="003A67E2"/>
    <w:rsid w:val="003A6D85"/>
    <w:rsid w:val="003B08DD"/>
    <w:rsid w:val="003B1609"/>
    <w:rsid w:val="003B3EDD"/>
    <w:rsid w:val="003B509E"/>
    <w:rsid w:val="003B6B6E"/>
    <w:rsid w:val="003B6E62"/>
    <w:rsid w:val="003C07FF"/>
    <w:rsid w:val="003C40E6"/>
    <w:rsid w:val="003C418A"/>
    <w:rsid w:val="003C5D20"/>
    <w:rsid w:val="003C6F9B"/>
    <w:rsid w:val="003D1045"/>
    <w:rsid w:val="003D12ED"/>
    <w:rsid w:val="003D1AE4"/>
    <w:rsid w:val="003D4A36"/>
    <w:rsid w:val="003D513A"/>
    <w:rsid w:val="003D7B34"/>
    <w:rsid w:val="003E3149"/>
    <w:rsid w:val="003E53A5"/>
    <w:rsid w:val="003E71C8"/>
    <w:rsid w:val="003F0693"/>
    <w:rsid w:val="003F1168"/>
    <w:rsid w:val="003F12F6"/>
    <w:rsid w:val="003F2B7A"/>
    <w:rsid w:val="003F2EDC"/>
    <w:rsid w:val="00400DC5"/>
    <w:rsid w:val="00401876"/>
    <w:rsid w:val="00402F06"/>
    <w:rsid w:val="00404B49"/>
    <w:rsid w:val="0040576B"/>
    <w:rsid w:val="00410FD2"/>
    <w:rsid w:val="00414108"/>
    <w:rsid w:val="00414CE4"/>
    <w:rsid w:val="004165DA"/>
    <w:rsid w:val="00420D38"/>
    <w:rsid w:val="00426C6E"/>
    <w:rsid w:val="00427A68"/>
    <w:rsid w:val="00427E80"/>
    <w:rsid w:val="004305AA"/>
    <w:rsid w:val="00432B12"/>
    <w:rsid w:val="004336CC"/>
    <w:rsid w:val="0043657B"/>
    <w:rsid w:val="004402EC"/>
    <w:rsid w:val="00441CD1"/>
    <w:rsid w:val="0044368B"/>
    <w:rsid w:val="00445241"/>
    <w:rsid w:val="00445F5C"/>
    <w:rsid w:val="00446B8D"/>
    <w:rsid w:val="00446EA2"/>
    <w:rsid w:val="00447449"/>
    <w:rsid w:val="00450386"/>
    <w:rsid w:val="00452002"/>
    <w:rsid w:val="00454961"/>
    <w:rsid w:val="004551C9"/>
    <w:rsid w:val="0045791D"/>
    <w:rsid w:val="004601F5"/>
    <w:rsid w:val="00460DA7"/>
    <w:rsid w:val="0046148C"/>
    <w:rsid w:val="004614E7"/>
    <w:rsid w:val="0046259F"/>
    <w:rsid w:val="004643EE"/>
    <w:rsid w:val="004644F4"/>
    <w:rsid w:val="004645F0"/>
    <w:rsid w:val="00464F96"/>
    <w:rsid w:val="004663E4"/>
    <w:rsid w:val="0046669D"/>
    <w:rsid w:val="0046679B"/>
    <w:rsid w:val="0047178F"/>
    <w:rsid w:val="004737C0"/>
    <w:rsid w:val="00474799"/>
    <w:rsid w:val="00481358"/>
    <w:rsid w:val="00482B10"/>
    <w:rsid w:val="004838B2"/>
    <w:rsid w:val="00484260"/>
    <w:rsid w:val="00484E5D"/>
    <w:rsid w:val="00487042"/>
    <w:rsid w:val="00487D07"/>
    <w:rsid w:val="004901DA"/>
    <w:rsid w:val="00490DA0"/>
    <w:rsid w:val="0049441A"/>
    <w:rsid w:val="004946E2"/>
    <w:rsid w:val="00496072"/>
    <w:rsid w:val="00496964"/>
    <w:rsid w:val="004A0344"/>
    <w:rsid w:val="004A10C1"/>
    <w:rsid w:val="004A3AF2"/>
    <w:rsid w:val="004A3F51"/>
    <w:rsid w:val="004A5655"/>
    <w:rsid w:val="004A66FA"/>
    <w:rsid w:val="004A6CBA"/>
    <w:rsid w:val="004A7C45"/>
    <w:rsid w:val="004B2700"/>
    <w:rsid w:val="004B4A1F"/>
    <w:rsid w:val="004B75D9"/>
    <w:rsid w:val="004B7881"/>
    <w:rsid w:val="004C1F56"/>
    <w:rsid w:val="004C4D3C"/>
    <w:rsid w:val="004C7D6E"/>
    <w:rsid w:val="004D0524"/>
    <w:rsid w:val="004D0C89"/>
    <w:rsid w:val="004D10A6"/>
    <w:rsid w:val="004D2050"/>
    <w:rsid w:val="004D3172"/>
    <w:rsid w:val="004D3A39"/>
    <w:rsid w:val="004D4A22"/>
    <w:rsid w:val="004D50D8"/>
    <w:rsid w:val="004D51D7"/>
    <w:rsid w:val="004D5B0F"/>
    <w:rsid w:val="004D645B"/>
    <w:rsid w:val="004D6DAF"/>
    <w:rsid w:val="004D71F4"/>
    <w:rsid w:val="004D75A3"/>
    <w:rsid w:val="004E1CBF"/>
    <w:rsid w:val="004E29B4"/>
    <w:rsid w:val="004E3B42"/>
    <w:rsid w:val="004E4527"/>
    <w:rsid w:val="004E45B9"/>
    <w:rsid w:val="004E576E"/>
    <w:rsid w:val="004F1E4C"/>
    <w:rsid w:val="004F3938"/>
    <w:rsid w:val="004F40B8"/>
    <w:rsid w:val="004F54BD"/>
    <w:rsid w:val="004F5A54"/>
    <w:rsid w:val="004F6A66"/>
    <w:rsid w:val="00502AE7"/>
    <w:rsid w:val="00504620"/>
    <w:rsid w:val="0050658A"/>
    <w:rsid w:val="005072DC"/>
    <w:rsid w:val="0050746C"/>
    <w:rsid w:val="00507E46"/>
    <w:rsid w:val="005106D7"/>
    <w:rsid w:val="0051193F"/>
    <w:rsid w:val="00511EE0"/>
    <w:rsid w:val="00513EAD"/>
    <w:rsid w:val="0051400B"/>
    <w:rsid w:val="00515C63"/>
    <w:rsid w:val="0051627D"/>
    <w:rsid w:val="00517169"/>
    <w:rsid w:val="00517277"/>
    <w:rsid w:val="00520290"/>
    <w:rsid w:val="00521996"/>
    <w:rsid w:val="00523AAE"/>
    <w:rsid w:val="00526CAF"/>
    <w:rsid w:val="005315EC"/>
    <w:rsid w:val="00531A0D"/>
    <w:rsid w:val="00531F88"/>
    <w:rsid w:val="00531FFD"/>
    <w:rsid w:val="005338F8"/>
    <w:rsid w:val="00533D36"/>
    <w:rsid w:val="005344C9"/>
    <w:rsid w:val="0053493F"/>
    <w:rsid w:val="00536194"/>
    <w:rsid w:val="00536A2B"/>
    <w:rsid w:val="00536E84"/>
    <w:rsid w:val="00536EA7"/>
    <w:rsid w:val="005375BA"/>
    <w:rsid w:val="00537866"/>
    <w:rsid w:val="00537DCD"/>
    <w:rsid w:val="00540A9A"/>
    <w:rsid w:val="005428BD"/>
    <w:rsid w:val="00542CAB"/>
    <w:rsid w:val="00551DC5"/>
    <w:rsid w:val="00551DFA"/>
    <w:rsid w:val="005556AA"/>
    <w:rsid w:val="00560287"/>
    <w:rsid w:val="00560F81"/>
    <w:rsid w:val="00561E8E"/>
    <w:rsid w:val="00563785"/>
    <w:rsid w:val="00563EAE"/>
    <w:rsid w:val="005647E9"/>
    <w:rsid w:val="00564CCD"/>
    <w:rsid w:val="00566273"/>
    <w:rsid w:val="00566454"/>
    <w:rsid w:val="00566809"/>
    <w:rsid w:val="00567C0E"/>
    <w:rsid w:val="005706F7"/>
    <w:rsid w:val="005710D5"/>
    <w:rsid w:val="0057247C"/>
    <w:rsid w:val="00572B32"/>
    <w:rsid w:val="00573C2E"/>
    <w:rsid w:val="005740BD"/>
    <w:rsid w:val="00574574"/>
    <w:rsid w:val="00576198"/>
    <w:rsid w:val="0057796A"/>
    <w:rsid w:val="00580480"/>
    <w:rsid w:val="00580B5A"/>
    <w:rsid w:val="00580FC2"/>
    <w:rsid w:val="0058123A"/>
    <w:rsid w:val="0058773B"/>
    <w:rsid w:val="005923BB"/>
    <w:rsid w:val="00592DAA"/>
    <w:rsid w:val="005932FE"/>
    <w:rsid w:val="0059426C"/>
    <w:rsid w:val="00596136"/>
    <w:rsid w:val="005A0E17"/>
    <w:rsid w:val="005A3333"/>
    <w:rsid w:val="005A3A17"/>
    <w:rsid w:val="005A3E02"/>
    <w:rsid w:val="005A4563"/>
    <w:rsid w:val="005A55EA"/>
    <w:rsid w:val="005A5885"/>
    <w:rsid w:val="005A6B98"/>
    <w:rsid w:val="005A6D5F"/>
    <w:rsid w:val="005B0D57"/>
    <w:rsid w:val="005B2865"/>
    <w:rsid w:val="005B4589"/>
    <w:rsid w:val="005B4EC2"/>
    <w:rsid w:val="005B5C44"/>
    <w:rsid w:val="005B6F90"/>
    <w:rsid w:val="005C03B9"/>
    <w:rsid w:val="005C05C0"/>
    <w:rsid w:val="005C05DB"/>
    <w:rsid w:val="005C0868"/>
    <w:rsid w:val="005C1BF8"/>
    <w:rsid w:val="005C3A90"/>
    <w:rsid w:val="005C46E4"/>
    <w:rsid w:val="005C736E"/>
    <w:rsid w:val="005C7FB4"/>
    <w:rsid w:val="005D0297"/>
    <w:rsid w:val="005D03A2"/>
    <w:rsid w:val="005D1BF7"/>
    <w:rsid w:val="005D380A"/>
    <w:rsid w:val="005D3854"/>
    <w:rsid w:val="005D780F"/>
    <w:rsid w:val="005D7930"/>
    <w:rsid w:val="005E027F"/>
    <w:rsid w:val="005E054A"/>
    <w:rsid w:val="005E0D54"/>
    <w:rsid w:val="005E3B38"/>
    <w:rsid w:val="005E3EF1"/>
    <w:rsid w:val="005E4D7E"/>
    <w:rsid w:val="005E5B36"/>
    <w:rsid w:val="005E7206"/>
    <w:rsid w:val="005E79AF"/>
    <w:rsid w:val="005E7CD7"/>
    <w:rsid w:val="005F03A0"/>
    <w:rsid w:val="005F1763"/>
    <w:rsid w:val="005F1E2C"/>
    <w:rsid w:val="005F2CE3"/>
    <w:rsid w:val="005F342F"/>
    <w:rsid w:val="005F39DC"/>
    <w:rsid w:val="005F3F4B"/>
    <w:rsid w:val="005F5241"/>
    <w:rsid w:val="005F5D55"/>
    <w:rsid w:val="005F6226"/>
    <w:rsid w:val="005F7805"/>
    <w:rsid w:val="00601E9E"/>
    <w:rsid w:val="0060200F"/>
    <w:rsid w:val="00602FCF"/>
    <w:rsid w:val="00603508"/>
    <w:rsid w:val="00606E4E"/>
    <w:rsid w:val="00610D4F"/>
    <w:rsid w:val="00612226"/>
    <w:rsid w:val="006133C4"/>
    <w:rsid w:val="006141CC"/>
    <w:rsid w:val="0061494C"/>
    <w:rsid w:val="006157AA"/>
    <w:rsid w:val="00616CB2"/>
    <w:rsid w:val="00617483"/>
    <w:rsid w:val="00620888"/>
    <w:rsid w:val="00621EBF"/>
    <w:rsid w:val="00624BD0"/>
    <w:rsid w:val="00625F0D"/>
    <w:rsid w:val="00626932"/>
    <w:rsid w:val="006271BE"/>
    <w:rsid w:val="00627AE4"/>
    <w:rsid w:val="00630874"/>
    <w:rsid w:val="006316FA"/>
    <w:rsid w:val="00632485"/>
    <w:rsid w:val="006334EC"/>
    <w:rsid w:val="0063362B"/>
    <w:rsid w:val="00634842"/>
    <w:rsid w:val="00640D4E"/>
    <w:rsid w:val="00640DBB"/>
    <w:rsid w:val="00640F1C"/>
    <w:rsid w:val="00643F55"/>
    <w:rsid w:val="006453AE"/>
    <w:rsid w:val="00645BB8"/>
    <w:rsid w:val="00646085"/>
    <w:rsid w:val="00647146"/>
    <w:rsid w:val="00650ACD"/>
    <w:rsid w:val="00651B09"/>
    <w:rsid w:val="006535DA"/>
    <w:rsid w:val="00653648"/>
    <w:rsid w:val="00654409"/>
    <w:rsid w:val="00654F8F"/>
    <w:rsid w:val="0065756C"/>
    <w:rsid w:val="0066042A"/>
    <w:rsid w:val="00663053"/>
    <w:rsid w:val="006649DB"/>
    <w:rsid w:val="00667328"/>
    <w:rsid w:val="00667B58"/>
    <w:rsid w:val="00667F37"/>
    <w:rsid w:val="00670364"/>
    <w:rsid w:val="00671ABC"/>
    <w:rsid w:val="00673DAD"/>
    <w:rsid w:val="00675CD7"/>
    <w:rsid w:val="0067766A"/>
    <w:rsid w:val="00677776"/>
    <w:rsid w:val="00682FC7"/>
    <w:rsid w:val="006830EF"/>
    <w:rsid w:val="00683D3B"/>
    <w:rsid w:val="00686CA6"/>
    <w:rsid w:val="006872D3"/>
    <w:rsid w:val="0069092F"/>
    <w:rsid w:val="006910E1"/>
    <w:rsid w:val="00692AFB"/>
    <w:rsid w:val="00693A55"/>
    <w:rsid w:val="006955C0"/>
    <w:rsid w:val="0069598A"/>
    <w:rsid w:val="006963E2"/>
    <w:rsid w:val="006A020F"/>
    <w:rsid w:val="006A0D94"/>
    <w:rsid w:val="006A105B"/>
    <w:rsid w:val="006A2A50"/>
    <w:rsid w:val="006A445C"/>
    <w:rsid w:val="006A7010"/>
    <w:rsid w:val="006A7AB3"/>
    <w:rsid w:val="006B07C3"/>
    <w:rsid w:val="006B0E9C"/>
    <w:rsid w:val="006B123F"/>
    <w:rsid w:val="006B25FA"/>
    <w:rsid w:val="006B419D"/>
    <w:rsid w:val="006B5E37"/>
    <w:rsid w:val="006B6F43"/>
    <w:rsid w:val="006C0157"/>
    <w:rsid w:val="006C3029"/>
    <w:rsid w:val="006C3796"/>
    <w:rsid w:val="006C4B76"/>
    <w:rsid w:val="006C5C78"/>
    <w:rsid w:val="006D0FB1"/>
    <w:rsid w:val="006D1BB7"/>
    <w:rsid w:val="006D2EAD"/>
    <w:rsid w:val="006D49E6"/>
    <w:rsid w:val="006D5237"/>
    <w:rsid w:val="006D72F2"/>
    <w:rsid w:val="006E3BD3"/>
    <w:rsid w:val="006E3CFD"/>
    <w:rsid w:val="006E5188"/>
    <w:rsid w:val="006F0C75"/>
    <w:rsid w:val="006F0F27"/>
    <w:rsid w:val="006F13F6"/>
    <w:rsid w:val="006F1A60"/>
    <w:rsid w:val="006F64F9"/>
    <w:rsid w:val="006F71A5"/>
    <w:rsid w:val="0070089C"/>
    <w:rsid w:val="00702A8A"/>
    <w:rsid w:val="00703CF8"/>
    <w:rsid w:val="007101AC"/>
    <w:rsid w:val="00711C05"/>
    <w:rsid w:val="00711F83"/>
    <w:rsid w:val="00711FCB"/>
    <w:rsid w:val="00712101"/>
    <w:rsid w:val="00713E79"/>
    <w:rsid w:val="0072246C"/>
    <w:rsid w:val="007248A6"/>
    <w:rsid w:val="00725AFB"/>
    <w:rsid w:val="00726591"/>
    <w:rsid w:val="0072738D"/>
    <w:rsid w:val="00727B4F"/>
    <w:rsid w:val="00727CB0"/>
    <w:rsid w:val="007310ED"/>
    <w:rsid w:val="00737FD5"/>
    <w:rsid w:val="00740261"/>
    <w:rsid w:val="00740358"/>
    <w:rsid w:val="00740C35"/>
    <w:rsid w:val="00740CA3"/>
    <w:rsid w:val="00742392"/>
    <w:rsid w:val="0074345C"/>
    <w:rsid w:val="007442CF"/>
    <w:rsid w:val="00745777"/>
    <w:rsid w:val="00746A32"/>
    <w:rsid w:val="00747129"/>
    <w:rsid w:val="00747378"/>
    <w:rsid w:val="00747DD2"/>
    <w:rsid w:val="007508E5"/>
    <w:rsid w:val="007510C2"/>
    <w:rsid w:val="00753F14"/>
    <w:rsid w:val="007544C7"/>
    <w:rsid w:val="00754D76"/>
    <w:rsid w:val="00756C10"/>
    <w:rsid w:val="007600AD"/>
    <w:rsid w:val="0076014B"/>
    <w:rsid w:val="0076162E"/>
    <w:rsid w:val="00761B67"/>
    <w:rsid w:val="007648F3"/>
    <w:rsid w:val="00764A62"/>
    <w:rsid w:val="0076526D"/>
    <w:rsid w:val="00770735"/>
    <w:rsid w:val="00771065"/>
    <w:rsid w:val="00771A33"/>
    <w:rsid w:val="007733B4"/>
    <w:rsid w:val="0077432D"/>
    <w:rsid w:val="00774F70"/>
    <w:rsid w:val="00775A11"/>
    <w:rsid w:val="007764D1"/>
    <w:rsid w:val="00783169"/>
    <w:rsid w:val="0078414E"/>
    <w:rsid w:val="0078763B"/>
    <w:rsid w:val="00787D57"/>
    <w:rsid w:val="00787E59"/>
    <w:rsid w:val="00790F15"/>
    <w:rsid w:val="00791337"/>
    <w:rsid w:val="00792E90"/>
    <w:rsid w:val="00795429"/>
    <w:rsid w:val="00796CDC"/>
    <w:rsid w:val="007A020E"/>
    <w:rsid w:val="007A2E8C"/>
    <w:rsid w:val="007A3111"/>
    <w:rsid w:val="007A3D0E"/>
    <w:rsid w:val="007A5C97"/>
    <w:rsid w:val="007A6D7B"/>
    <w:rsid w:val="007A6FDB"/>
    <w:rsid w:val="007A7B3A"/>
    <w:rsid w:val="007B13DE"/>
    <w:rsid w:val="007B262C"/>
    <w:rsid w:val="007B3E28"/>
    <w:rsid w:val="007B52A8"/>
    <w:rsid w:val="007B63AE"/>
    <w:rsid w:val="007B648F"/>
    <w:rsid w:val="007B666D"/>
    <w:rsid w:val="007C1733"/>
    <w:rsid w:val="007C212A"/>
    <w:rsid w:val="007C3212"/>
    <w:rsid w:val="007C5EF6"/>
    <w:rsid w:val="007C731A"/>
    <w:rsid w:val="007D3352"/>
    <w:rsid w:val="007D69A3"/>
    <w:rsid w:val="007D72B4"/>
    <w:rsid w:val="007D7540"/>
    <w:rsid w:val="007E13E3"/>
    <w:rsid w:val="007E216A"/>
    <w:rsid w:val="007E240B"/>
    <w:rsid w:val="007E2F58"/>
    <w:rsid w:val="007E51C2"/>
    <w:rsid w:val="007E54CD"/>
    <w:rsid w:val="007E5A7C"/>
    <w:rsid w:val="007E7F69"/>
    <w:rsid w:val="007F21B7"/>
    <w:rsid w:val="007F2715"/>
    <w:rsid w:val="007F2CD4"/>
    <w:rsid w:val="007F35A8"/>
    <w:rsid w:val="007F37E8"/>
    <w:rsid w:val="007F58E2"/>
    <w:rsid w:val="007F6A5C"/>
    <w:rsid w:val="0080252D"/>
    <w:rsid w:val="00807D24"/>
    <w:rsid w:val="008107B3"/>
    <w:rsid w:val="00810E09"/>
    <w:rsid w:val="008114C7"/>
    <w:rsid w:val="00811A7F"/>
    <w:rsid w:val="008123BE"/>
    <w:rsid w:val="00812AF5"/>
    <w:rsid w:val="008136E5"/>
    <w:rsid w:val="00814294"/>
    <w:rsid w:val="00815395"/>
    <w:rsid w:val="008169DC"/>
    <w:rsid w:val="0082006B"/>
    <w:rsid w:val="00823471"/>
    <w:rsid w:val="008237DD"/>
    <w:rsid w:val="00823823"/>
    <w:rsid w:val="008248DD"/>
    <w:rsid w:val="00826FF7"/>
    <w:rsid w:val="0082729D"/>
    <w:rsid w:val="0083029D"/>
    <w:rsid w:val="00830A82"/>
    <w:rsid w:val="008347E0"/>
    <w:rsid w:val="00834C0C"/>
    <w:rsid w:val="00836BB5"/>
    <w:rsid w:val="0083767E"/>
    <w:rsid w:val="00837DE7"/>
    <w:rsid w:val="008403D8"/>
    <w:rsid w:val="00841B2E"/>
    <w:rsid w:val="00841F3B"/>
    <w:rsid w:val="00844B28"/>
    <w:rsid w:val="00845FAD"/>
    <w:rsid w:val="00846E3C"/>
    <w:rsid w:val="00851338"/>
    <w:rsid w:val="00851AA3"/>
    <w:rsid w:val="00851AD5"/>
    <w:rsid w:val="008530CC"/>
    <w:rsid w:val="008539CC"/>
    <w:rsid w:val="00856645"/>
    <w:rsid w:val="00856E35"/>
    <w:rsid w:val="0085731A"/>
    <w:rsid w:val="008613C6"/>
    <w:rsid w:val="00862E71"/>
    <w:rsid w:val="00863924"/>
    <w:rsid w:val="008648D6"/>
    <w:rsid w:val="008649F4"/>
    <w:rsid w:val="00865023"/>
    <w:rsid w:val="0086565F"/>
    <w:rsid w:val="00865AE4"/>
    <w:rsid w:val="00866492"/>
    <w:rsid w:val="008666FE"/>
    <w:rsid w:val="0086681C"/>
    <w:rsid w:val="00866FF1"/>
    <w:rsid w:val="0087329D"/>
    <w:rsid w:val="0087391C"/>
    <w:rsid w:val="008743F8"/>
    <w:rsid w:val="008750A4"/>
    <w:rsid w:val="008758BA"/>
    <w:rsid w:val="00875EEC"/>
    <w:rsid w:val="00880606"/>
    <w:rsid w:val="008806AA"/>
    <w:rsid w:val="0088118A"/>
    <w:rsid w:val="00883D38"/>
    <w:rsid w:val="00886ACB"/>
    <w:rsid w:val="0088795D"/>
    <w:rsid w:val="00893BBD"/>
    <w:rsid w:val="00893C82"/>
    <w:rsid w:val="008943B0"/>
    <w:rsid w:val="00896234"/>
    <w:rsid w:val="00896C60"/>
    <w:rsid w:val="008A1B16"/>
    <w:rsid w:val="008A1B97"/>
    <w:rsid w:val="008A2BA0"/>
    <w:rsid w:val="008A339A"/>
    <w:rsid w:val="008A4BDC"/>
    <w:rsid w:val="008A7318"/>
    <w:rsid w:val="008B0297"/>
    <w:rsid w:val="008B0F16"/>
    <w:rsid w:val="008B24C7"/>
    <w:rsid w:val="008B697B"/>
    <w:rsid w:val="008C0632"/>
    <w:rsid w:val="008C0698"/>
    <w:rsid w:val="008C15EA"/>
    <w:rsid w:val="008C17EA"/>
    <w:rsid w:val="008C1C05"/>
    <w:rsid w:val="008C22EA"/>
    <w:rsid w:val="008C4A91"/>
    <w:rsid w:val="008C564C"/>
    <w:rsid w:val="008C5E14"/>
    <w:rsid w:val="008C70C6"/>
    <w:rsid w:val="008D03B2"/>
    <w:rsid w:val="008D054E"/>
    <w:rsid w:val="008D0899"/>
    <w:rsid w:val="008D1832"/>
    <w:rsid w:val="008D261C"/>
    <w:rsid w:val="008D269B"/>
    <w:rsid w:val="008D30B0"/>
    <w:rsid w:val="008D5520"/>
    <w:rsid w:val="008D58F3"/>
    <w:rsid w:val="008D6EDA"/>
    <w:rsid w:val="008D7741"/>
    <w:rsid w:val="008D7F27"/>
    <w:rsid w:val="008E0810"/>
    <w:rsid w:val="008E0EA3"/>
    <w:rsid w:val="008E0FBA"/>
    <w:rsid w:val="008E126D"/>
    <w:rsid w:val="008E1CE8"/>
    <w:rsid w:val="008E38AA"/>
    <w:rsid w:val="008E3F36"/>
    <w:rsid w:val="008F0E1B"/>
    <w:rsid w:val="008F2979"/>
    <w:rsid w:val="008F4B42"/>
    <w:rsid w:val="008F61BE"/>
    <w:rsid w:val="00901F5A"/>
    <w:rsid w:val="00902C2B"/>
    <w:rsid w:val="00902DD2"/>
    <w:rsid w:val="00902F51"/>
    <w:rsid w:val="00903B98"/>
    <w:rsid w:val="00903D8F"/>
    <w:rsid w:val="0090430D"/>
    <w:rsid w:val="00906B3F"/>
    <w:rsid w:val="0090725E"/>
    <w:rsid w:val="00913716"/>
    <w:rsid w:val="009138D3"/>
    <w:rsid w:val="009143E7"/>
    <w:rsid w:val="00915A59"/>
    <w:rsid w:val="0091656E"/>
    <w:rsid w:val="00920DEA"/>
    <w:rsid w:val="00920F58"/>
    <w:rsid w:val="00922C5C"/>
    <w:rsid w:val="00923054"/>
    <w:rsid w:val="00925E86"/>
    <w:rsid w:val="009274C0"/>
    <w:rsid w:val="00930CC1"/>
    <w:rsid w:val="00931080"/>
    <w:rsid w:val="00931E3C"/>
    <w:rsid w:val="00933033"/>
    <w:rsid w:val="009330BE"/>
    <w:rsid w:val="0093338B"/>
    <w:rsid w:val="00936DA9"/>
    <w:rsid w:val="009422EE"/>
    <w:rsid w:val="00944282"/>
    <w:rsid w:val="009454C2"/>
    <w:rsid w:val="0095110D"/>
    <w:rsid w:val="00951BD2"/>
    <w:rsid w:val="00951C8A"/>
    <w:rsid w:val="009537AB"/>
    <w:rsid w:val="00953B22"/>
    <w:rsid w:val="0095527E"/>
    <w:rsid w:val="00956AB3"/>
    <w:rsid w:val="00960427"/>
    <w:rsid w:val="00961446"/>
    <w:rsid w:val="0096384D"/>
    <w:rsid w:val="00963AE0"/>
    <w:rsid w:val="00964D6A"/>
    <w:rsid w:val="00964DF1"/>
    <w:rsid w:val="009652B0"/>
    <w:rsid w:val="009658EE"/>
    <w:rsid w:val="00965C23"/>
    <w:rsid w:val="00971E55"/>
    <w:rsid w:val="00972959"/>
    <w:rsid w:val="009753EF"/>
    <w:rsid w:val="00975B8D"/>
    <w:rsid w:val="00975EB5"/>
    <w:rsid w:val="009806DF"/>
    <w:rsid w:val="00983A16"/>
    <w:rsid w:val="0098575B"/>
    <w:rsid w:val="00987167"/>
    <w:rsid w:val="00990EBF"/>
    <w:rsid w:val="0099246A"/>
    <w:rsid w:val="00993150"/>
    <w:rsid w:val="00994DA5"/>
    <w:rsid w:val="0099509E"/>
    <w:rsid w:val="00995C52"/>
    <w:rsid w:val="009A0E8B"/>
    <w:rsid w:val="009A10F1"/>
    <w:rsid w:val="009A2201"/>
    <w:rsid w:val="009A43D3"/>
    <w:rsid w:val="009A5818"/>
    <w:rsid w:val="009A6586"/>
    <w:rsid w:val="009A751C"/>
    <w:rsid w:val="009B275F"/>
    <w:rsid w:val="009B7A93"/>
    <w:rsid w:val="009C016D"/>
    <w:rsid w:val="009C0441"/>
    <w:rsid w:val="009C0444"/>
    <w:rsid w:val="009C61A8"/>
    <w:rsid w:val="009C6E7B"/>
    <w:rsid w:val="009D168C"/>
    <w:rsid w:val="009D170F"/>
    <w:rsid w:val="009D1C9A"/>
    <w:rsid w:val="009D1CCA"/>
    <w:rsid w:val="009D22E7"/>
    <w:rsid w:val="009D2F82"/>
    <w:rsid w:val="009D3275"/>
    <w:rsid w:val="009D3C1D"/>
    <w:rsid w:val="009D553D"/>
    <w:rsid w:val="009D74CE"/>
    <w:rsid w:val="009E1511"/>
    <w:rsid w:val="009E1990"/>
    <w:rsid w:val="009E25C2"/>
    <w:rsid w:val="009E2AD2"/>
    <w:rsid w:val="009F7F64"/>
    <w:rsid w:val="00A00F6E"/>
    <w:rsid w:val="00A01BD3"/>
    <w:rsid w:val="00A03112"/>
    <w:rsid w:val="00A03312"/>
    <w:rsid w:val="00A0397D"/>
    <w:rsid w:val="00A05346"/>
    <w:rsid w:val="00A05D85"/>
    <w:rsid w:val="00A069E3"/>
    <w:rsid w:val="00A070BA"/>
    <w:rsid w:val="00A10074"/>
    <w:rsid w:val="00A10BF8"/>
    <w:rsid w:val="00A126E5"/>
    <w:rsid w:val="00A128A7"/>
    <w:rsid w:val="00A136DF"/>
    <w:rsid w:val="00A15C8C"/>
    <w:rsid w:val="00A21B02"/>
    <w:rsid w:val="00A22293"/>
    <w:rsid w:val="00A23BB5"/>
    <w:rsid w:val="00A2430F"/>
    <w:rsid w:val="00A25FC5"/>
    <w:rsid w:val="00A27676"/>
    <w:rsid w:val="00A3093C"/>
    <w:rsid w:val="00A30C18"/>
    <w:rsid w:val="00A30D40"/>
    <w:rsid w:val="00A3308C"/>
    <w:rsid w:val="00A333B8"/>
    <w:rsid w:val="00A34737"/>
    <w:rsid w:val="00A34BD0"/>
    <w:rsid w:val="00A34C98"/>
    <w:rsid w:val="00A3518E"/>
    <w:rsid w:val="00A35D16"/>
    <w:rsid w:val="00A3679B"/>
    <w:rsid w:val="00A36AE5"/>
    <w:rsid w:val="00A36E74"/>
    <w:rsid w:val="00A406D8"/>
    <w:rsid w:val="00A41856"/>
    <w:rsid w:val="00A423F6"/>
    <w:rsid w:val="00A432C2"/>
    <w:rsid w:val="00A4394E"/>
    <w:rsid w:val="00A43CBB"/>
    <w:rsid w:val="00A46AFD"/>
    <w:rsid w:val="00A46E44"/>
    <w:rsid w:val="00A51DE9"/>
    <w:rsid w:val="00A53017"/>
    <w:rsid w:val="00A548F9"/>
    <w:rsid w:val="00A5490F"/>
    <w:rsid w:val="00A54B68"/>
    <w:rsid w:val="00A55B1C"/>
    <w:rsid w:val="00A55EA3"/>
    <w:rsid w:val="00A56461"/>
    <w:rsid w:val="00A63C12"/>
    <w:rsid w:val="00A63D34"/>
    <w:rsid w:val="00A63D90"/>
    <w:rsid w:val="00A6472F"/>
    <w:rsid w:val="00A66755"/>
    <w:rsid w:val="00A6706A"/>
    <w:rsid w:val="00A67D32"/>
    <w:rsid w:val="00A70FC5"/>
    <w:rsid w:val="00A72018"/>
    <w:rsid w:val="00A73931"/>
    <w:rsid w:val="00A740AA"/>
    <w:rsid w:val="00A75674"/>
    <w:rsid w:val="00A75F4A"/>
    <w:rsid w:val="00A76E7B"/>
    <w:rsid w:val="00A77830"/>
    <w:rsid w:val="00A811F8"/>
    <w:rsid w:val="00A81890"/>
    <w:rsid w:val="00A83D84"/>
    <w:rsid w:val="00A84330"/>
    <w:rsid w:val="00A86234"/>
    <w:rsid w:val="00A9158D"/>
    <w:rsid w:val="00A929ED"/>
    <w:rsid w:val="00A92CED"/>
    <w:rsid w:val="00A95B0D"/>
    <w:rsid w:val="00A95B70"/>
    <w:rsid w:val="00A96719"/>
    <w:rsid w:val="00A968C7"/>
    <w:rsid w:val="00A9731C"/>
    <w:rsid w:val="00AA081D"/>
    <w:rsid w:val="00AA0B75"/>
    <w:rsid w:val="00AA1C5E"/>
    <w:rsid w:val="00AA3662"/>
    <w:rsid w:val="00AA3806"/>
    <w:rsid w:val="00AA405F"/>
    <w:rsid w:val="00AA69AC"/>
    <w:rsid w:val="00AB036E"/>
    <w:rsid w:val="00AB0EF6"/>
    <w:rsid w:val="00AB2A78"/>
    <w:rsid w:val="00AB309B"/>
    <w:rsid w:val="00AB4BD9"/>
    <w:rsid w:val="00AB630F"/>
    <w:rsid w:val="00AB7813"/>
    <w:rsid w:val="00AC455B"/>
    <w:rsid w:val="00AC535D"/>
    <w:rsid w:val="00AC5770"/>
    <w:rsid w:val="00AD0EF2"/>
    <w:rsid w:val="00AD3847"/>
    <w:rsid w:val="00AE16EB"/>
    <w:rsid w:val="00AE1A70"/>
    <w:rsid w:val="00AE4EF6"/>
    <w:rsid w:val="00AE61E1"/>
    <w:rsid w:val="00AE622C"/>
    <w:rsid w:val="00AE724B"/>
    <w:rsid w:val="00AF424C"/>
    <w:rsid w:val="00AF4DD3"/>
    <w:rsid w:val="00AF4E41"/>
    <w:rsid w:val="00AF4F9B"/>
    <w:rsid w:val="00AF5426"/>
    <w:rsid w:val="00AF7C15"/>
    <w:rsid w:val="00B000E2"/>
    <w:rsid w:val="00B00C50"/>
    <w:rsid w:val="00B01B1B"/>
    <w:rsid w:val="00B027B0"/>
    <w:rsid w:val="00B03C99"/>
    <w:rsid w:val="00B04598"/>
    <w:rsid w:val="00B04679"/>
    <w:rsid w:val="00B052C9"/>
    <w:rsid w:val="00B059C8"/>
    <w:rsid w:val="00B11579"/>
    <w:rsid w:val="00B117D2"/>
    <w:rsid w:val="00B12FAB"/>
    <w:rsid w:val="00B17D6D"/>
    <w:rsid w:val="00B21D04"/>
    <w:rsid w:val="00B2427B"/>
    <w:rsid w:val="00B25B5C"/>
    <w:rsid w:val="00B2616D"/>
    <w:rsid w:val="00B267B7"/>
    <w:rsid w:val="00B300DE"/>
    <w:rsid w:val="00B311C4"/>
    <w:rsid w:val="00B31FEA"/>
    <w:rsid w:val="00B3451C"/>
    <w:rsid w:val="00B34DA3"/>
    <w:rsid w:val="00B4056D"/>
    <w:rsid w:val="00B410F6"/>
    <w:rsid w:val="00B434B1"/>
    <w:rsid w:val="00B448EB"/>
    <w:rsid w:val="00B45378"/>
    <w:rsid w:val="00B46EAD"/>
    <w:rsid w:val="00B47219"/>
    <w:rsid w:val="00B503EC"/>
    <w:rsid w:val="00B5330E"/>
    <w:rsid w:val="00B53DCB"/>
    <w:rsid w:val="00B554C1"/>
    <w:rsid w:val="00B5566F"/>
    <w:rsid w:val="00B56241"/>
    <w:rsid w:val="00B56C9C"/>
    <w:rsid w:val="00B57970"/>
    <w:rsid w:val="00B57BDF"/>
    <w:rsid w:val="00B60011"/>
    <w:rsid w:val="00B61AA6"/>
    <w:rsid w:val="00B61DCD"/>
    <w:rsid w:val="00B61F06"/>
    <w:rsid w:val="00B6307B"/>
    <w:rsid w:val="00B64784"/>
    <w:rsid w:val="00B649BC"/>
    <w:rsid w:val="00B651D9"/>
    <w:rsid w:val="00B66780"/>
    <w:rsid w:val="00B66843"/>
    <w:rsid w:val="00B6702F"/>
    <w:rsid w:val="00B713EA"/>
    <w:rsid w:val="00B73B38"/>
    <w:rsid w:val="00B74E1A"/>
    <w:rsid w:val="00B75794"/>
    <w:rsid w:val="00B7645C"/>
    <w:rsid w:val="00B80925"/>
    <w:rsid w:val="00B815CE"/>
    <w:rsid w:val="00B8252D"/>
    <w:rsid w:val="00B8295B"/>
    <w:rsid w:val="00B838CD"/>
    <w:rsid w:val="00B83CE0"/>
    <w:rsid w:val="00B84304"/>
    <w:rsid w:val="00B8571F"/>
    <w:rsid w:val="00B8778B"/>
    <w:rsid w:val="00B92A14"/>
    <w:rsid w:val="00B93F8A"/>
    <w:rsid w:val="00B96F22"/>
    <w:rsid w:val="00B971F7"/>
    <w:rsid w:val="00BA06CB"/>
    <w:rsid w:val="00BA1292"/>
    <w:rsid w:val="00BA332D"/>
    <w:rsid w:val="00BA3FA1"/>
    <w:rsid w:val="00BA4187"/>
    <w:rsid w:val="00BA598A"/>
    <w:rsid w:val="00BA60BA"/>
    <w:rsid w:val="00BA75AB"/>
    <w:rsid w:val="00BA760B"/>
    <w:rsid w:val="00BB0391"/>
    <w:rsid w:val="00BB0CC6"/>
    <w:rsid w:val="00BB1AF7"/>
    <w:rsid w:val="00BB20E4"/>
    <w:rsid w:val="00BB3A53"/>
    <w:rsid w:val="00BB42DB"/>
    <w:rsid w:val="00BB6BA1"/>
    <w:rsid w:val="00BB7690"/>
    <w:rsid w:val="00BC0091"/>
    <w:rsid w:val="00BC013F"/>
    <w:rsid w:val="00BC1206"/>
    <w:rsid w:val="00BC120F"/>
    <w:rsid w:val="00BC22EE"/>
    <w:rsid w:val="00BC2C68"/>
    <w:rsid w:val="00BC3FCA"/>
    <w:rsid w:val="00BC432D"/>
    <w:rsid w:val="00BC4DD7"/>
    <w:rsid w:val="00BC67D1"/>
    <w:rsid w:val="00BD1EA3"/>
    <w:rsid w:val="00BD385F"/>
    <w:rsid w:val="00BD760F"/>
    <w:rsid w:val="00BE0218"/>
    <w:rsid w:val="00BE20E7"/>
    <w:rsid w:val="00BE32E6"/>
    <w:rsid w:val="00BE3BE2"/>
    <w:rsid w:val="00BE4210"/>
    <w:rsid w:val="00BE594A"/>
    <w:rsid w:val="00BE5ED2"/>
    <w:rsid w:val="00BE5EE7"/>
    <w:rsid w:val="00BF086D"/>
    <w:rsid w:val="00BF3349"/>
    <w:rsid w:val="00BF3F31"/>
    <w:rsid w:val="00BF4AAD"/>
    <w:rsid w:val="00C02B55"/>
    <w:rsid w:val="00C1089B"/>
    <w:rsid w:val="00C11589"/>
    <w:rsid w:val="00C15457"/>
    <w:rsid w:val="00C16722"/>
    <w:rsid w:val="00C16C85"/>
    <w:rsid w:val="00C171CF"/>
    <w:rsid w:val="00C211B4"/>
    <w:rsid w:val="00C23B86"/>
    <w:rsid w:val="00C23F6A"/>
    <w:rsid w:val="00C24EE9"/>
    <w:rsid w:val="00C255AE"/>
    <w:rsid w:val="00C27153"/>
    <w:rsid w:val="00C27AB3"/>
    <w:rsid w:val="00C27FED"/>
    <w:rsid w:val="00C30E56"/>
    <w:rsid w:val="00C31027"/>
    <w:rsid w:val="00C3211E"/>
    <w:rsid w:val="00C32FDC"/>
    <w:rsid w:val="00C33D09"/>
    <w:rsid w:val="00C343E2"/>
    <w:rsid w:val="00C34D0A"/>
    <w:rsid w:val="00C37A3E"/>
    <w:rsid w:val="00C40D8F"/>
    <w:rsid w:val="00C4327C"/>
    <w:rsid w:val="00C44632"/>
    <w:rsid w:val="00C472D0"/>
    <w:rsid w:val="00C47A6B"/>
    <w:rsid w:val="00C50028"/>
    <w:rsid w:val="00C53882"/>
    <w:rsid w:val="00C628FA"/>
    <w:rsid w:val="00C62D6E"/>
    <w:rsid w:val="00C63C41"/>
    <w:rsid w:val="00C642C3"/>
    <w:rsid w:val="00C64F04"/>
    <w:rsid w:val="00C66309"/>
    <w:rsid w:val="00C67699"/>
    <w:rsid w:val="00C70683"/>
    <w:rsid w:val="00C709B7"/>
    <w:rsid w:val="00C716DD"/>
    <w:rsid w:val="00C716E2"/>
    <w:rsid w:val="00C734DA"/>
    <w:rsid w:val="00C7544E"/>
    <w:rsid w:val="00C77916"/>
    <w:rsid w:val="00C80AA9"/>
    <w:rsid w:val="00C80B2F"/>
    <w:rsid w:val="00C81034"/>
    <w:rsid w:val="00C81CBC"/>
    <w:rsid w:val="00C81CCE"/>
    <w:rsid w:val="00C847ED"/>
    <w:rsid w:val="00C9096A"/>
    <w:rsid w:val="00C9213C"/>
    <w:rsid w:val="00C92678"/>
    <w:rsid w:val="00C93E0C"/>
    <w:rsid w:val="00C97674"/>
    <w:rsid w:val="00CB7A9C"/>
    <w:rsid w:val="00CB7CC1"/>
    <w:rsid w:val="00CC0393"/>
    <w:rsid w:val="00CC13F2"/>
    <w:rsid w:val="00CC307A"/>
    <w:rsid w:val="00CC498D"/>
    <w:rsid w:val="00CC4EE1"/>
    <w:rsid w:val="00CC5108"/>
    <w:rsid w:val="00CC5294"/>
    <w:rsid w:val="00CC5BEB"/>
    <w:rsid w:val="00CD0AD0"/>
    <w:rsid w:val="00CD10A1"/>
    <w:rsid w:val="00CD2143"/>
    <w:rsid w:val="00CD3699"/>
    <w:rsid w:val="00CD4D70"/>
    <w:rsid w:val="00CD7241"/>
    <w:rsid w:val="00CE155F"/>
    <w:rsid w:val="00CE3655"/>
    <w:rsid w:val="00CE3AF2"/>
    <w:rsid w:val="00CE6685"/>
    <w:rsid w:val="00CE714E"/>
    <w:rsid w:val="00CF0D9B"/>
    <w:rsid w:val="00CF15F6"/>
    <w:rsid w:val="00CF2509"/>
    <w:rsid w:val="00CF44C5"/>
    <w:rsid w:val="00CF713C"/>
    <w:rsid w:val="00CF7AD5"/>
    <w:rsid w:val="00D0244B"/>
    <w:rsid w:val="00D02BF6"/>
    <w:rsid w:val="00D03664"/>
    <w:rsid w:val="00D04A36"/>
    <w:rsid w:val="00D057EA"/>
    <w:rsid w:val="00D100AF"/>
    <w:rsid w:val="00D11B33"/>
    <w:rsid w:val="00D12B10"/>
    <w:rsid w:val="00D1320B"/>
    <w:rsid w:val="00D13E78"/>
    <w:rsid w:val="00D1408C"/>
    <w:rsid w:val="00D143DC"/>
    <w:rsid w:val="00D149A5"/>
    <w:rsid w:val="00D15F6C"/>
    <w:rsid w:val="00D15FEC"/>
    <w:rsid w:val="00D160E9"/>
    <w:rsid w:val="00D17CFF"/>
    <w:rsid w:val="00D17E6E"/>
    <w:rsid w:val="00D2061E"/>
    <w:rsid w:val="00D209FD"/>
    <w:rsid w:val="00D22584"/>
    <w:rsid w:val="00D2288E"/>
    <w:rsid w:val="00D2383D"/>
    <w:rsid w:val="00D25659"/>
    <w:rsid w:val="00D32EC7"/>
    <w:rsid w:val="00D33840"/>
    <w:rsid w:val="00D3469C"/>
    <w:rsid w:val="00D3677F"/>
    <w:rsid w:val="00D3693C"/>
    <w:rsid w:val="00D4156F"/>
    <w:rsid w:val="00D41E58"/>
    <w:rsid w:val="00D422ED"/>
    <w:rsid w:val="00D50509"/>
    <w:rsid w:val="00D51C42"/>
    <w:rsid w:val="00D5200B"/>
    <w:rsid w:val="00D525CC"/>
    <w:rsid w:val="00D52D84"/>
    <w:rsid w:val="00D56B22"/>
    <w:rsid w:val="00D60C0C"/>
    <w:rsid w:val="00D63F69"/>
    <w:rsid w:val="00D6413D"/>
    <w:rsid w:val="00D64974"/>
    <w:rsid w:val="00D65BAA"/>
    <w:rsid w:val="00D66469"/>
    <w:rsid w:val="00D67112"/>
    <w:rsid w:val="00D6783B"/>
    <w:rsid w:val="00D73637"/>
    <w:rsid w:val="00D8031B"/>
    <w:rsid w:val="00D83758"/>
    <w:rsid w:val="00D84676"/>
    <w:rsid w:val="00D84A2F"/>
    <w:rsid w:val="00D85031"/>
    <w:rsid w:val="00D85F19"/>
    <w:rsid w:val="00D85FEA"/>
    <w:rsid w:val="00D8754C"/>
    <w:rsid w:val="00D87EC9"/>
    <w:rsid w:val="00D92006"/>
    <w:rsid w:val="00D94E4E"/>
    <w:rsid w:val="00D950CC"/>
    <w:rsid w:val="00D97000"/>
    <w:rsid w:val="00DA000C"/>
    <w:rsid w:val="00DA0064"/>
    <w:rsid w:val="00DA10F2"/>
    <w:rsid w:val="00DA20EE"/>
    <w:rsid w:val="00DA442B"/>
    <w:rsid w:val="00DA4F9B"/>
    <w:rsid w:val="00DA59CC"/>
    <w:rsid w:val="00DA6A32"/>
    <w:rsid w:val="00DA6D71"/>
    <w:rsid w:val="00DB351B"/>
    <w:rsid w:val="00DB44F6"/>
    <w:rsid w:val="00DB556F"/>
    <w:rsid w:val="00DB599E"/>
    <w:rsid w:val="00DB617D"/>
    <w:rsid w:val="00DC0679"/>
    <w:rsid w:val="00DC2A0F"/>
    <w:rsid w:val="00DC2AFF"/>
    <w:rsid w:val="00DC3E2A"/>
    <w:rsid w:val="00DC525F"/>
    <w:rsid w:val="00DC7F56"/>
    <w:rsid w:val="00DD077C"/>
    <w:rsid w:val="00DD1790"/>
    <w:rsid w:val="00DD40A9"/>
    <w:rsid w:val="00DD4209"/>
    <w:rsid w:val="00DD56DD"/>
    <w:rsid w:val="00DD5F52"/>
    <w:rsid w:val="00DD6842"/>
    <w:rsid w:val="00DD6AE6"/>
    <w:rsid w:val="00DD7D6E"/>
    <w:rsid w:val="00DE1252"/>
    <w:rsid w:val="00DE1EC4"/>
    <w:rsid w:val="00DE3365"/>
    <w:rsid w:val="00DE39BD"/>
    <w:rsid w:val="00DE3C75"/>
    <w:rsid w:val="00DE5625"/>
    <w:rsid w:val="00DE58D9"/>
    <w:rsid w:val="00DF0141"/>
    <w:rsid w:val="00DF0E38"/>
    <w:rsid w:val="00DF12BB"/>
    <w:rsid w:val="00DF143A"/>
    <w:rsid w:val="00DF2B36"/>
    <w:rsid w:val="00DF2FB3"/>
    <w:rsid w:val="00DF3130"/>
    <w:rsid w:val="00DF52A8"/>
    <w:rsid w:val="00DF619B"/>
    <w:rsid w:val="00DF61F9"/>
    <w:rsid w:val="00DF6254"/>
    <w:rsid w:val="00E0548A"/>
    <w:rsid w:val="00E056FD"/>
    <w:rsid w:val="00E06711"/>
    <w:rsid w:val="00E07AF0"/>
    <w:rsid w:val="00E13222"/>
    <w:rsid w:val="00E132BC"/>
    <w:rsid w:val="00E15736"/>
    <w:rsid w:val="00E16314"/>
    <w:rsid w:val="00E1687C"/>
    <w:rsid w:val="00E16BAC"/>
    <w:rsid w:val="00E16C08"/>
    <w:rsid w:val="00E16EB7"/>
    <w:rsid w:val="00E17666"/>
    <w:rsid w:val="00E17799"/>
    <w:rsid w:val="00E177CD"/>
    <w:rsid w:val="00E20690"/>
    <w:rsid w:val="00E22CFC"/>
    <w:rsid w:val="00E23424"/>
    <w:rsid w:val="00E23FB5"/>
    <w:rsid w:val="00E24631"/>
    <w:rsid w:val="00E25E47"/>
    <w:rsid w:val="00E32970"/>
    <w:rsid w:val="00E329CE"/>
    <w:rsid w:val="00E332C7"/>
    <w:rsid w:val="00E338DA"/>
    <w:rsid w:val="00E351A8"/>
    <w:rsid w:val="00E3637E"/>
    <w:rsid w:val="00E36698"/>
    <w:rsid w:val="00E413CB"/>
    <w:rsid w:val="00E421A5"/>
    <w:rsid w:val="00E42402"/>
    <w:rsid w:val="00E43499"/>
    <w:rsid w:val="00E441FC"/>
    <w:rsid w:val="00E4466B"/>
    <w:rsid w:val="00E44857"/>
    <w:rsid w:val="00E45125"/>
    <w:rsid w:val="00E455CE"/>
    <w:rsid w:val="00E51A44"/>
    <w:rsid w:val="00E51C7C"/>
    <w:rsid w:val="00E52656"/>
    <w:rsid w:val="00E55723"/>
    <w:rsid w:val="00E57117"/>
    <w:rsid w:val="00E57901"/>
    <w:rsid w:val="00E605AD"/>
    <w:rsid w:val="00E60B87"/>
    <w:rsid w:val="00E61BF9"/>
    <w:rsid w:val="00E6513C"/>
    <w:rsid w:val="00E663C5"/>
    <w:rsid w:val="00E6680F"/>
    <w:rsid w:val="00E66BB8"/>
    <w:rsid w:val="00E66D8D"/>
    <w:rsid w:val="00E67080"/>
    <w:rsid w:val="00E67F3B"/>
    <w:rsid w:val="00E713B2"/>
    <w:rsid w:val="00E730F4"/>
    <w:rsid w:val="00E75E69"/>
    <w:rsid w:val="00E76774"/>
    <w:rsid w:val="00E8023A"/>
    <w:rsid w:val="00E816DC"/>
    <w:rsid w:val="00E83F8B"/>
    <w:rsid w:val="00E90829"/>
    <w:rsid w:val="00E9325B"/>
    <w:rsid w:val="00E9360D"/>
    <w:rsid w:val="00E95504"/>
    <w:rsid w:val="00E95F93"/>
    <w:rsid w:val="00E97568"/>
    <w:rsid w:val="00EA0CC6"/>
    <w:rsid w:val="00EA2171"/>
    <w:rsid w:val="00EA55D1"/>
    <w:rsid w:val="00EB0E93"/>
    <w:rsid w:val="00EB1778"/>
    <w:rsid w:val="00EB31D1"/>
    <w:rsid w:val="00EB3BAC"/>
    <w:rsid w:val="00EB3D96"/>
    <w:rsid w:val="00EB6B9F"/>
    <w:rsid w:val="00EB6E37"/>
    <w:rsid w:val="00EB759A"/>
    <w:rsid w:val="00EC02AD"/>
    <w:rsid w:val="00EC15A4"/>
    <w:rsid w:val="00EC288B"/>
    <w:rsid w:val="00EC2FB2"/>
    <w:rsid w:val="00EC49E3"/>
    <w:rsid w:val="00EC5D20"/>
    <w:rsid w:val="00ED0273"/>
    <w:rsid w:val="00ED17B7"/>
    <w:rsid w:val="00ED1A11"/>
    <w:rsid w:val="00ED1EBB"/>
    <w:rsid w:val="00ED22FB"/>
    <w:rsid w:val="00ED5055"/>
    <w:rsid w:val="00ED6CEF"/>
    <w:rsid w:val="00EE049F"/>
    <w:rsid w:val="00EE156C"/>
    <w:rsid w:val="00EE168F"/>
    <w:rsid w:val="00EE1731"/>
    <w:rsid w:val="00EE3D43"/>
    <w:rsid w:val="00EE457C"/>
    <w:rsid w:val="00EE6B5E"/>
    <w:rsid w:val="00EE7A35"/>
    <w:rsid w:val="00EE7C9C"/>
    <w:rsid w:val="00EE7EC1"/>
    <w:rsid w:val="00EF0B37"/>
    <w:rsid w:val="00EF11D0"/>
    <w:rsid w:val="00F00447"/>
    <w:rsid w:val="00F01A46"/>
    <w:rsid w:val="00F01D70"/>
    <w:rsid w:val="00F05BDB"/>
    <w:rsid w:val="00F10C41"/>
    <w:rsid w:val="00F116C9"/>
    <w:rsid w:val="00F218A1"/>
    <w:rsid w:val="00F21A30"/>
    <w:rsid w:val="00F22325"/>
    <w:rsid w:val="00F2242F"/>
    <w:rsid w:val="00F22470"/>
    <w:rsid w:val="00F241A5"/>
    <w:rsid w:val="00F276BD"/>
    <w:rsid w:val="00F325C3"/>
    <w:rsid w:val="00F339C4"/>
    <w:rsid w:val="00F34FD2"/>
    <w:rsid w:val="00F40596"/>
    <w:rsid w:val="00F40E0A"/>
    <w:rsid w:val="00F41CD9"/>
    <w:rsid w:val="00F4259A"/>
    <w:rsid w:val="00F43BFB"/>
    <w:rsid w:val="00F44321"/>
    <w:rsid w:val="00F453AC"/>
    <w:rsid w:val="00F4645F"/>
    <w:rsid w:val="00F50640"/>
    <w:rsid w:val="00F5138E"/>
    <w:rsid w:val="00F577F9"/>
    <w:rsid w:val="00F60F62"/>
    <w:rsid w:val="00F62F1C"/>
    <w:rsid w:val="00F64B9C"/>
    <w:rsid w:val="00F64CF9"/>
    <w:rsid w:val="00F72607"/>
    <w:rsid w:val="00F73683"/>
    <w:rsid w:val="00F76CDD"/>
    <w:rsid w:val="00F77681"/>
    <w:rsid w:val="00F806D4"/>
    <w:rsid w:val="00F81057"/>
    <w:rsid w:val="00F8243C"/>
    <w:rsid w:val="00F84B8D"/>
    <w:rsid w:val="00F86CCD"/>
    <w:rsid w:val="00F87F40"/>
    <w:rsid w:val="00F90A4A"/>
    <w:rsid w:val="00F90DED"/>
    <w:rsid w:val="00F916EE"/>
    <w:rsid w:val="00F938D8"/>
    <w:rsid w:val="00F938DC"/>
    <w:rsid w:val="00F948BF"/>
    <w:rsid w:val="00F950EE"/>
    <w:rsid w:val="00F95A2C"/>
    <w:rsid w:val="00FA037C"/>
    <w:rsid w:val="00FA1794"/>
    <w:rsid w:val="00FA3EB4"/>
    <w:rsid w:val="00FA5E15"/>
    <w:rsid w:val="00FA748C"/>
    <w:rsid w:val="00FB07B8"/>
    <w:rsid w:val="00FB0897"/>
    <w:rsid w:val="00FB2282"/>
    <w:rsid w:val="00FB31EF"/>
    <w:rsid w:val="00FB3F0A"/>
    <w:rsid w:val="00FB68E3"/>
    <w:rsid w:val="00FB6B61"/>
    <w:rsid w:val="00FC00E1"/>
    <w:rsid w:val="00FC0DAB"/>
    <w:rsid w:val="00FC2749"/>
    <w:rsid w:val="00FC31B1"/>
    <w:rsid w:val="00FC326E"/>
    <w:rsid w:val="00FC442A"/>
    <w:rsid w:val="00FC79BD"/>
    <w:rsid w:val="00FD1B1D"/>
    <w:rsid w:val="00FD1D2E"/>
    <w:rsid w:val="00FD1FA2"/>
    <w:rsid w:val="00FD2701"/>
    <w:rsid w:val="00FD3037"/>
    <w:rsid w:val="00FD523E"/>
    <w:rsid w:val="00FD69DA"/>
    <w:rsid w:val="00FE0728"/>
    <w:rsid w:val="00FE6C41"/>
    <w:rsid w:val="00FE7C85"/>
    <w:rsid w:val="00FF3C5B"/>
    <w:rsid w:val="00FF5832"/>
    <w:rsid w:val="00FF67F6"/>
    <w:rsid w:val="00FF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E13452"/>
  <w15:docId w15:val="{B3711C2C-D4B5-49C6-A1E7-97FA4FE42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4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1A5"/>
    <w:pPr>
      <w:spacing w:before="120" w:after="120" w:line="240" w:lineRule="auto"/>
    </w:pPr>
    <w:rPr>
      <w:rFonts w:ascii="Arial" w:hAnsi="Arial"/>
      <w:color w:val="262626" w:themeColor="text1" w:themeTint="D9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41A5"/>
    <w:pPr>
      <w:pBdr>
        <w:bottom w:val="single" w:sz="18" w:space="1" w:color="000000" w:themeColor="text1"/>
      </w:pBdr>
      <w:shd w:val="clear" w:color="F2F2F2" w:themeColor="background1" w:themeShade="F2" w:fill="auto"/>
      <w:spacing w:before="0" w:after="240"/>
      <w:outlineLvl w:val="0"/>
    </w:pPr>
    <w:rPr>
      <w:rFonts w:ascii="Arial Black" w:hAnsi="Arial Black"/>
      <w:color w:val="auto"/>
      <w:sz w:val="28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paragraph" w:styleId="Heading2">
    <w:name w:val="heading 2"/>
    <w:basedOn w:val="Normal"/>
    <w:next w:val="Normal"/>
    <w:link w:val="Heading2Char"/>
    <w:qFormat/>
    <w:rsid w:val="00F241A5"/>
    <w:pPr>
      <w:keepNext/>
      <w:pBdr>
        <w:bottom w:val="single" w:sz="2" w:space="1" w:color="969696"/>
      </w:pBdr>
      <w:spacing w:before="240"/>
      <w:outlineLvl w:val="1"/>
    </w:pPr>
    <w:rPr>
      <w:rFonts w:ascii="Arial Black" w:hAnsi="Arial Black"/>
      <w:color w:val="auto"/>
      <w:sz w:val="28"/>
    </w:rPr>
  </w:style>
  <w:style w:type="paragraph" w:styleId="Heading3">
    <w:name w:val="heading 3"/>
    <w:basedOn w:val="Normal"/>
    <w:next w:val="Normal"/>
    <w:link w:val="Heading3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2"/>
    </w:pPr>
    <w:rPr>
      <w:rFonts w:ascii="Arial Black" w:eastAsiaTheme="majorEastAsia" w:hAnsi="Arial Black" w:cstheme="majorBidi"/>
      <w:b/>
      <w:bCs/>
      <w:color w:val="404040" w:themeColor="text1" w:themeTint="BF"/>
      <w:sz w:val="22"/>
    </w:rPr>
  </w:style>
  <w:style w:type="paragraph" w:styleId="Heading4">
    <w:name w:val="heading 4"/>
    <w:basedOn w:val="Normal"/>
    <w:next w:val="Normal"/>
    <w:link w:val="Heading4Char"/>
    <w:qFormat/>
    <w:rsid w:val="00F241A5"/>
    <w:pPr>
      <w:keepNext/>
      <w:keepLines/>
      <w:pBdr>
        <w:bottom w:val="single" w:sz="4" w:space="1" w:color="auto"/>
      </w:pBdr>
      <w:spacing w:before="200" w:after="0"/>
      <w:outlineLvl w:val="3"/>
    </w:pPr>
    <w:rPr>
      <w:rFonts w:ascii="Arial Black" w:eastAsiaTheme="majorEastAsia" w:hAnsi="Arial Black" w:cstheme="majorBidi"/>
      <w:b/>
      <w:bCs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241A5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1A5"/>
    <w:rPr>
      <w:rFonts w:ascii="Arial Black" w:hAnsi="Arial Black"/>
      <w:sz w:val="28"/>
      <w:shd w:val="clear" w:color="F2F2F2" w:themeColor="background1" w:themeShade="F2" w:fill="auto"/>
      <w14:textOutline w14:w="12700" w14:cap="rnd" w14:cmpd="sng" w14:algn="ctr">
        <w14:noFill/>
        <w14:prstDash w14:val="solid"/>
        <w14:bevel/>
      </w14:textOutline>
      <w14:props3d w14:extrusionH="57150" w14:contourW="0" w14:prstMaterial="warmMatte">
        <w14:bevelT w14:w="69850" w14:h="38100" w14:prst="cross"/>
      </w14:props3d>
    </w:rPr>
  </w:style>
  <w:style w:type="character" w:customStyle="1" w:styleId="Heading2Char">
    <w:name w:val="Heading 2 Char"/>
    <w:basedOn w:val="DefaultParagraphFont"/>
    <w:link w:val="Heading2"/>
    <w:rsid w:val="00F241A5"/>
    <w:rPr>
      <w:rFonts w:ascii="Arial Black" w:hAnsi="Arial Black"/>
      <w:sz w:val="28"/>
    </w:rPr>
  </w:style>
  <w:style w:type="character" w:customStyle="1" w:styleId="Heading4Char">
    <w:name w:val="Heading 4 Char"/>
    <w:basedOn w:val="DefaultParagraphFont"/>
    <w:link w:val="Heading4"/>
    <w:rsid w:val="00F241A5"/>
    <w:rPr>
      <w:rFonts w:ascii="Arial Black" w:eastAsiaTheme="majorEastAsia" w:hAnsi="Arial Black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F241A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1A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1A5"/>
    <w:rPr>
      <w:rFonts w:ascii="Tahoma" w:hAnsi="Tahoma" w:cs="Tahoma"/>
      <w:color w:val="262626" w:themeColor="text1" w:themeTint="D9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241A5"/>
    <w:pPr>
      <w:tabs>
        <w:tab w:val="right" w:leader="dot" w:pos="10786"/>
      </w:tabs>
      <w:spacing w:before="80" w:after="0"/>
      <w:ind w:left="144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40"/>
      <w:ind w:left="288"/>
    </w:pPr>
    <w:rPr>
      <w:sz w:val="18"/>
    </w:rPr>
  </w:style>
  <w:style w:type="character" w:styleId="Hyperlink">
    <w:name w:val="Hyperlink"/>
    <w:basedOn w:val="DefaultParagraphFont"/>
    <w:uiPriority w:val="99"/>
    <w:unhideWhenUsed/>
    <w:rsid w:val="00F241A5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rsid w:val="00F241A5"/>
    <w:rPr>
      <w:b/>
      <w:bCs/>
      <w:smallCaps/>
      <w:spacing w:val="5"/>
      <w:sz w:val="48"/>
    </w:rPr>
  </w:style>
  <w:style w:type="paragraph" w:styleId="Title">
    <w:name w:val="Title"/>
    <w:basedOn w:val="Normal"/>
    <w:next w:val="Normal"/>
    <w:link w:val="TitleChar"/>
    <w:uiPriority w:val="10"/>
    <w:unhideWhenUsed/>
    <w:rsid w:val="00F241A5"/>
    <w:pPr>
      <w:shd w:val="clear" w:color="auto" w:fill="FFFFFF" w:themeFill="background1"/>
      <w:spacing w:before="240" w:after="240" w:line="288" w:lineRule="auto"/>
      <w:ind w:left="288" w:right="288"/>
      <w:contextualSpacing/>
      <w:jc w:val="center"/>
    </w:pPr>
    <w:rPr>
      <w:rFonts w:eastAsiaTheme="majorEastAsia" w:cstheme="majorBidi"/>
      <w:b/>
      <w:color w:val="auto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241A5"/>
    <w:rPr>
      <w:rFonts w:ascii="Arial" w:eastAsiaTheme="majorEastAsia" w:hAnsi="Arial" w:cstheme="majorBidi"/>
      <w:b/>
      <w:spacing w:val="5"/>
      <w:sz w:val="80"/>
      <w:szCs w:val="52"/>
      <w:shd w:val="clear" w:color="auto" w:fill="FFFFFF" w:themeFill="background1"/>
    </w:rPr>
  </w:style>
  <w:style w:type="paragraph" w:styleId="NoSpacing">
    <w:name w:val="No Spacing"/>
    <w:link w:val="NoSpacingChar"/>
    <w:uiPriority w:val="4"/>
    <w:rsid w:val="00F241A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4"/>
    <w:rsid w:val="00F241A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241A5"/>
    <w:pPr>
      <w:tabs>
        <w:tab w:val="right" w:pos="6480"/>
        <w:tab w:val="right" w:pos="10800"/>
      </w:tabs>
      <w:spacing w:before="0" w:after="240" w:line="200" w:lineRule="exact"/>
      <w:contextualSpacing/>
    </w:pPr>
    <w:rPr>
      <w:color w:val="292929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F241A5"/>
    <w:rPr>
      <w:rFonts w:ascii="Arial" w:hAnsi="Arial"/>
      <w:color w:val="292929"/>
      <w:sz w:val="16"/>
    </w:rPr>
  </w:style>
  <w:style w:type="paragraph" w:styleId="Footer">
    <w:name w:val="footer"/>
    <w:basedOn w:val="Normal"/>
    <w:link w:val="FooterChar"/>
    <w:uiPriority w:val="99"/>
    <w:unhideWhenUsed/>
    <w:rsid w:val="00F241A5"/>
    <w:pPr>
      <w:tabs>
        <w:tab w:val="center" w:pos="5400"/>
        <w:tab w:val="right" w:pos="10800"/>
      </w:tabs>
      <w:spacing w:before="240" w:after="0" w:line="200" w:lineRule="exact"/>
      <w:contextualSpacing/>
    </w:pPr>
    <w:rPr>
      <w:color w:val="292929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241A5"/>
    <w:rPr>
      <w:rFonts w:ascii="Arial" w:hAnsi="Arial"/>
      <w:color w:val="292929"/>
      <w:sz w:val="16"/>
    </w:rPr>
  </w:style>
  <w:style w:type="paragraph" w:styleId="ListParagraph">
    <w:name w:val="List Paragraph"/>
    <w:basedOn w:val="Normal"/>
    <w:next w:val="Normal"/>
    <w:uiPriority w:val="34"/>
    <w:rsid w:val="00F241A5"/>
    <w:pPr>
      <w:tabs>
        <w:tab w:val="left" w:pos="5040"/>
      </w:tabs>
      <w:spacing w:line="276" w:lineRule="auto"/>
      <w:ind w:left="288"/>
      <w:contextualSpacing/>
    </w:pPr>
    <w:rPr>
      <w:sz w:val="18"/>
    </w:rPr>
  </w:style>
  <w:style w:type="table" w:customStyle="1" w:styleId="LabExerciseStepTable">
    <w:name w:val="Lab Exercise Step Table"/>
    <w:basedOn w:val="TableNormal"/>
    <w:uiPriority w:val="99"/>
    <w:rsid w:val="00F241A5"/>
    <w:pPr>
      <w:spacing w:after="0" w:line="240" w:lineRule="auto"/>
    </w:pPr>
    <w:rPr>
      <w:rFonts w:ascii="Arial" w:hAnsi="Arial"/>
      <w:sz w:val="18"/>
    </w:rPr>
    <w:tblPr/>
  </w:style>
  <w:style w:type="character" w:customStyle="1" w:styleId="CodeInline">
    <w:name w:val="Code Inline"/>
    <w:basedOn w:val="DefaultParagraphFont"/>
    <w:uiPriority w:val="1"/>
    <w:semiHidden/>
    <w:unhideWhenUsed/>
    <w:qFormat/>
    <w:rsid w:val="00F241A5"/>
    <w:rPr>
      <w:rFonts w:ascii="Lucida Console" w:hAnsi="Lucida Console" w:cs="Courier New"/>
      <w:b/>
      <w:spacing w:val="-6"/>
      <w:sz w:val="18"/>
    </w:rPr>
  </w:style>
  <w:style w:type="paragraph" w:customStyle="1" w:styleId="NumberedBullet">
    <w:name w:val="Numbered Bullet"/>
    <w:basedOn w:val="ListParagraph"/>
    <w:uiPriority w:val="5"/>
    <w:unhideWhenUsed/>
    <w:rsid w:val="00F241A5"/>
    <w:pPr>
      <w:tabs>
        <w:tab w:val="left" w:pos="144"/>
      </w:tabs>
      <w:spacing w:before="80" w:after="40" w:line="240" w:lineRule="auto"/>
      <w:ind w:hanging="360"/>
      <w:contextualSpacing w:val="0"/>
    </w:pPr>
  </w:style>
  <w:style w:type="paragraph" w:customStyle="1" w:styleId="LabStepScreenshot">
    <w:name w:val="Lab Step Screenshot"/>
    <w:basedOn w:val="Normal"/>
    <w:uiPriority w:val="2"/>
    <w:qFormat/>
    <w:rsid w:val="00F241A5"/>
    <w:pPr>
      <w:pBdr>
        <w:top w:val="single" w:sz="4" w:space="4" w:color="FFFFFF" w:themeColor="background1"/>
        <w:left w:val="single" w:sz="4" w:space="4" w:color="FFFFFF" w:themeColor="background1"/>
        <w:bottom w:val="single" w:sz="4" w:space="4" w:color="FFFFFF" w:themeColor="background1"/>
        <w:right w:val="single" w:sz="4" w:space="4" w:color="FFFFFF" w:themeColor="background1"/>
      </w:pBdr>
      <w:ind w:left="403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F241A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table" w:styleId="LightShading-Accent4">
    <w:name w:val="Light Shading Accent 4"/>
    <w:basedOn w:val="TableNormal"/>
    <w:uiPriority w:val="60"/>
    <w:rsid w:val="00F241A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customStyle="1" w:styleId="Figure">
    <w:name w:val="Figure"/>
    <w:basedOn w:val="Normal"/>
    <w:next w:val="Normal"/>
    <w:uiPriority w:val="5"/>
    <w:unhideWhenUsed/>
    <w:rsid w:val="00F241A5"/>
    <w:pPr>
      <w:spacing w:before="0" w:after="200" w:line="276" w:lineRule="auto"/>
      <w:ind w:left="720"/>
    </w:pPr>
    <w:rPr>
      <w:rFonts w:ascii="Tahoma" w:hAnsi="Tahoma" w:cs="Tahoma"/>
      <w:noProof/>
      <w:color w:val="4D4D4D"/>
      <w:sz w:val="22"/>
    </w:rPr>
  </w:style>
  <w:style w:type="table" w:customStyle="1" w:styleId="LightShading-Accent11">
    <w:name w:val="Light Shading - Accent 11"/>
    <w:basedOn w:val="TableNormal"/>
    <w:uiPriority w:val="60"/>
    <w:rsid w:val="00F241A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F241A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F241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MediumShading1-Accent11">
    <w:name w:val="Medium Shading 1 - Accent 11"/>
    <w:basedOn w:val="TableNormal"/>
    <w:uiPriority w:val="63"/>
    <w:rsid w:val="00F241A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">
    <w:name w:val="Bullet"/>
    <w:basedOn w:val="NumberedBullet"/>
    <w:uiPriority w:val="4"/>
    <w:unhideWhenUsed/>
    <w:rsid w:val="00F241A5"/>
    <w:pPr>
      <w:tabs>
        <w:tab w:val="clear" w:pos="144"/>
      </w:tabs>
      <w:spacing w:before="0" w:after="100" w:line="276" w:lineRule="auto"/>
      <w:ind w:left="1440"/>
    </w:pPr>
    <w:rPr>
      <w:rFonts w:asciiTheme="minorHAnsi" w:hAnsiTheme="minorHAnsi"/>
      <w:sz w:val="22"/>
    </w:rPr>
  </w:style>
  <w:style w:type="paragraph" w:styleId="ListBullet">
    <w:name w:val="List Bullet"/>
    <w:basedOn w:val="Normal"/>
    <w:uiPriority w:val="99"/>
    <w:unhideWhenUsed/>
    <w:rsid w:val="00F241A5"/>
    <w:pPr>
      <w:tabs>
        <w:tab w:val="num" w:pos="360"/>
      </w:tabs>
      <w:ind w:left="360" w:hanging="360"/>
      <w:contextualSpacing/>
    </w:pPr>
  </w:style>
  <w:style w:type="character" w:customStyle="1" w:styleId="InLineUrl">
    <w:name w:val="InLineUrl"/>
    <w:basedOn w:val="DefaultParagraphFont"/>
    <w:qFormat/>
    <w:rsid w:val="00F241A5"/>
    <w:rPr>
      <w:rFonts w:ascii="Arial" w:hAnsi="Arial"/>
      <w:b/>
      <w:sz w:val="18"/>
    </w:rPr>
  </w:style>
  <w:style w:type="paragraph" w:customStyle="1" w:styleId="LabStepNumbered">
    <w:name w:val="Lab Step Numbered"/>
    <w:link w:val="LabStepNumberedChar"/>
    <w:qFormat/>
    <w:rsid w:val="00F241A5"/>
    <w:pPr>
      <w:numPr>
        <w:numId w:val="6"/>
      </w:numPr>
      <w:spacing w:before="80" w:after="40" w:line="240" w:lineRule="auto"/>
    </w:pPr>
    <w:rPr>
      <w:rFonts w:ascii="Arial" w:hAnsi="Arial"/>
      <w:color w:val="262626" w:themeColor="text1" w:themeTint="D9"/>
      <w:sz w:val="18"/>
    </w:rPr>
  </w:style>
  <w:style w:type="paragraph" w:customStyle="1" w:styleId="LabStepCodeBlock">
    <w:name w:val="Lab Step Code Block"/>
    <w:basedOn w:val="Normal"/>
    <w:uiPriority w:val="1"/>
    <w:qFormat/>
    <w:rsid w:val="00F241A5"/>
    <w:pPr>
      <w:pBdr>
        <w:top w:val="single" w:sz="2" w:space="3" w:color="C0C0C0"/>
        <w:left w:val="single" w:sz="2" w:space="2" w:color="C0C0C0"/>
        <w:bottom w:val="single" w:sz="2" w:space="3" w:color="C0C0C0"/>
        <w:right w:val="single" w:sz="2" w:space="2" w:color="C0C0C0"/>
      </w:pBdr>
      <w:shd w:val="solid" w:color="EAEAEA" w:fill="EAEAEA"/>
      <w:tabs>
        <w:tab w:val="left" w:pos="288"/>
        <w:tab w:val="left" w:pos="576"/>
        <w:tab w:val="left" w:pos="864"/>
        <w:tab w:val="left" w:pos="1152"/>
        <w:tab w:val="left" w:pos="1440"/>
      </w:tabs>
      <w:spacing w:line="180" w:lineRule="exact"/>
      <w:ind w:left="576"/>
      <w:contextualSpacing/>
    </w:pPr>
    <w:rPr>
      <w:rFonts w:ascii="Lucida Console" w:hAnsi="Lucida Console"/>
      <w:b/>
      <w:noProof/>
      <w:color w:val="000000" w:themeColor="text1"/>
      <w:sz w:val="16"/>
    </w:rPr>
  </w:style>
  <w:style w:type="paragraph" w:customStyle="1" w:styleId="LabStepNumberedLevel2">
    <w:name w:val="Lab Step Numbered Level 2"/>
    <w:basedOn w:val="LabStepNumbered"/>
    <w:qFormat/>
    <w:rsid w:val="00F241A5"/>
    <w:pPr>
      <w:numPr>
        <w:ilvl w:val="1"/>
      </w:numPr>
    </w:pPr>
  </w:style>
  <w:style w:type="paragraph" w:customStyle="1" w:styleId="LabStepLevel2NoBullet">
    <w:name w:val="Lab Step Level 2 No Bullet"/>
    <w:basedOn w:val="LabStepNumberedLevel2"/>
    <w:uiPriority w:val="3"/>
    <w:qFormat/>
    <w:rsid w:val="00F241A5"/>
    <w:pPr>
      <w:numPr>
        <w:numId w:val="0"/>
      </w:numPr>
      <w:spacing w:before="40"/>
      <w:ind w:left="720"/>
    </w:pPr>
  </w:style>
  <w:style w:type="character" w:customStyle="1" w:styleId="LabStepScreenshotFrame">
    <w:name w:val="Lab Step Screenshot Frame"/>
    <w:basedOn w:val="DefaultParagraphFont"/>
    <w:uiPriority w:val="1"/>
    <w:qFormat/>
    <w:rsid w:val="00F241A5"/>
    <w:rPr>
      <w:noProof/>
      <w:bdr w:val="single" w:sz="2" w:space="0" w:color="DDDDDD"/>
    </w:rPr>
  </w:style>
  <w:style w:type="paragraph" w:customStyle="1" w:styleId="LabExerciseCallout">
    <w:name w:val="Lab Exercise Callout"/>
    <w:basedOn w:val="LabExerciseLeadIn"/>
    <w:qFormat/>
    <w:rsid w:val="00F241A5"/>
    <w:pPr>
      <w:pBdr>
        <w:top w:val="dotted" w:sz="4" w:space="3" w:color="404040" w:themeColor="text1" w:themeTint="BF"/>
        <w:left w:val="dotted" w:sz="4" w:space="3" w:color="404040" w:themeColor="text1" w:themeTint="BF"/>
        <w:bottom w:val="dotted" w:sz="4" w:space="3" w:color="404040" w:themeColor="text1" w:themeTint="BF"/>
        <w:right w:val="dotted" w:sz="4" w:space="3" w:color="404040" w:themeColor="text1" w:themeTint="BF"/>
      </w:pBdr>
      <w:shd w:val="pct35" w:color="EAEAEA" w:fill="auto"/>
      <w:spacing w:before="120"/>
    </w:pPr>
    <w:rPr>
      <w:color w:val="333333"/>
    </w:rPr>
  </w:style>
  <w:style w:type="paragraph" w:customStyle="1" w:styleId="LabSetup">
    <w:name w:val="Lab Setup"/>
    <w:basedOn w:val="Normal"/>
    <w:next w:val="Normal"/>
    <w:rsid w:val="00F241A5"/>
    <w:pPr>
      <w:pBdr>
        <w:top w:val="single" w:sz="4" w:space="2" w:color="auto"/>
        <w:left w:val="single" w:sz="4" w:space="2" w:color="auto"/>
        <w:bottom w:val="single" w:sz="4" w:space="2" w:color="auto"/>
        <w:right w:val="single" w:sz="4" w:space="2" w:color="auto"/>
      </w:pBdr>
      <w:shd w:val="clear" w:color="auto" w:fill="000000" w:themeFill="text1"/>
      <w:spacing w:before="40" w:after="40"/>
      <w:ind w:left="72"/>
    </w:pPr>
    <w:rPr>
      <w:rFonts w:ascii="Arial Black" w:hAnsi="Arial Black"/>
      <w:color w:val="FFFFFF" w:themeColor="background1"/>
      <w:sz w:val="16"/>
    </w:rPr>
  </w:style>
  <w:style w:type="paragraph" w:customStyle="1" w:styleId="LabSetupStep">
    <w:name w:val="Lab Setup Step"/>
    <w:basedOn w:val="LabSetup"/>
    <w:qFormat/>
    <w:rsid w:val="00F241A5"/>
    <w:pPr>
      <w:numPr>
        <w:numId w:val="3"/>
      </w:numPr>
      <w:shd w:val="clear" w:color="auto" w:fill="FFFFFF" w:themeFill="background1"/>
      <w:tabs>
        <w:tab w:val="left" w:pos="216"/>
      </w:tabs>
      <w:spacing w:before="60" w:after="120" w:line="240" w:lineRule="exact"/>
      <w:contextualSpacing/>
    </w:pPr>
    <w:rPr>
      <w:rFonts w:ascii="Arial" w:hAnsi="Arial"/>
      <w:color w:val="auto"/>
    </w:rPr>
  </w:style>
  <w:style w:type="table" w:customStyle="1" w:styleId="LabExerciseTable">
    <w:name w:val="Lab Exercise Table"/>
    <w:basedOn w:val="TableGrid1"/>
    <w:uiPriority w:val="99"/>
    <w:rsid w:val="00F241A5"/>
    <w:pPr>
      <w:spacing w:after="0"/>
    </w:pPr>
    <w:rPr>
      <w:rFonts w:ascii="Arial" w:hAnsi="Arial"/>
      <w:sz w:val="18"/>
      <w:szCs w:val="20"/>
    </w:r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241A5"/>
    <w:pPr>
      <w:spacing w:before="120" w:after="120" w:line="240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Emphasis">
    <w:name w:val="Emphasis"/>
    <w:basedOn w:val="DefaultParagraphFont"/>
    <w:uiPriority w:val="20"/>
    <w:rsid w:val="00F241A5"/>
    <w:rPr>
      <w:rFonts w:ascii="Arial" w:hAnsi="Arial"/>
      <w:b/>
      <w:iCs/>
      <w:sz w:val="16"/>
    </w:rPr>
  </w:style>
  <w:style w:type="character" w:customStyle="1" w:styleId="InlindeCode">
    <w:name w:val="InlindeCode"/>
    <w:basedOn w:val="DefaultParagraphFont"/>
    <w:qFormat/>
    <w:rsid w:val="00F241A5"/>
    <w:rPr>
      <w:rFonts w:ascii="Lucida Console" w:hAnsi="Lucida Console"/>
      <w:b/>
      <w:sz w:val="16"/>
    </w:rPr>
  </w:style>
  <w:style w:type="table" w:customStyle="1" w:styleId="LabStepTable">
    <w:name w:val="Lab Step Table"/>
    <w:basedOn w:val="TableGrid"/>
    <w:uiPriority w:val="99"/>
    <w:rsid w:val="00F241A5"/>
    <w:rPr>
      <w:rFonts w:ascii="Arial" w:hAnsi="Arial"/>
      <w:sz w:val="14"/>
    </w:rPr>
    <w:tblPr>
      <w:tblCellMar>
        <w:left w:w="0" w:type="dxa"/>
        <w:right w:w="0" w:type="dxa"/>
      </w:tblCellMar>
    </w:tblPr>
    <w:tcPr>
      <w:tcMar>
        <w:top w:w="72" w:type="dxa"/>
        <w:left w:w="72" w:type="dxa"/>
        <w:bottom w:w="72" w:type="dxa"/>
        <w:right w:w="72" w:type="dxa"/>
      </w:tcMar>
    </w:tcPr>
    <w:tblStylePr w:type="firstRow">
      <w:rPr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Heading3Char">
    <w:name w:val="Heading 3 Char"/>
    <w:basedOn w:val="DefaultParagraphFont"/>
    <w:link w:val="Heading3"/>
    <w:rsid w:val="00F241A5"/>
    <w:rPr>
      <w:rFonts w:ascii="Arial Black" w:eastAsiaTheme="majorEastAsia" w:hAnsi="Arial Black" w:cstheme="majorBidi"/>
      <w:b/>
      <w:bCs/>
      <w:color w:val="404040" w:themeColor="text1" w:themeTint="BF"/>
    </w:rPr>
  </w:style>
  <w:style w:type="paragraph" w:customStyle="1" w:styleId="LabStepCodeBlockLevel2">
    <w:name w:val="Lab Step Code Block Level 2"/>
    <w:basedOn w:val="LabStepCodeBlock"/>
    <w:uiPriority w:val="1"/>
    <w:qFormat/>
    <w:rsid w:val="00F241A5"/>
    <w:pPr>
      <w:ind w:left="792"/>
    </w:pPr>
  </w:style>
  <w:style w:type="paragraph" w:customStyle="1" w:styleId="LabStepScreenshotLevel2">
    <w:name w:val="Lab Step Screenshot Level 2"/>
    <w:basedOn w:val="LabStepScreenshot"/>
    <w:uiPriority w:val="2"/>
    <w:qFormat/>
    <w:rsid w:val="00F241A5"/>
    <w:pPr>
      <w:ind w:left="720"/>
    </w:pPr>
    <w:rPr>
      <w:noProof/>
    </w:rPr>
  </w:style>
  <w:style w:type="paragraph" w:styleId="TOCHeading">
    <w:name w:val="TOC Heading"/>
    <w:basedOn w:val="Heading1"/>
    <w:next w:val="Normal"/>
    <w:uiPriority w:val="39"/>
    <w:unhideWhenUsed/>
    <w:qFormat/>
    <w:rsid w:val="00F241A5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customStyle="1" w:styleId="ActionSection">
    <w:name w:val="&lt;&gt;ActionSection"/>
    <w:basedOn w:val="Normal"/>
    <w:uiPriority w:val="4"/>
    <w:rsid w:val="00F241A5"/>
    <w:pPr>
      <w:numPr>
        <w:numId w:val="1"/>
      </w:numPr>
      <w:spacing w:before="0" w:after="0" w:line="240" w:lineRule="exact"/>
    </w:pPr>
    <w:rPr>
      <w:rFonts w:eastAsia="Times New Roman" w:cs="Arial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241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41A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41A5"/>
    <w:rPr>
      <w:rFonts w:ascii="Arial" w:hAnsi="Arial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41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41A5"/>
    <w:rPr>
      <w:rFonts w:ascii="Arial" w:hAnsi="Arial"/>
      <w:b/>
      <w:bCs/>
      <w:color w:val="262626" w:themeColor="text1" w:themeTint="D9"/>
      <w:sz w:val="20"/>
      <w:szCs w:val="20"/>
    </w:rPr>
  </w:style>
  <w:style w:type="character" w:styleId="Strong">
    <w:name w:val="Strong"/>
    <w:basedOn w:val="DefaultParagraphFont"/>
    <w:uiPriority w:val="23"/>
    <w:rsid w:val="00F241A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241A5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customStyle="1" w:styleId="TOCHeader">
    <w:name w:val="TOC Header"/>
    <w:basedOn w:val="Normal"/>
    <w:uiPriority w:val="4"/>
    <w:rsid w:val="00F241A5"/>
    <w:pPr>
      <w:pBdr>
        <w:bottom w:val="single" w:sz="8" w:space="2" w:color="000000" w:themeColor="text1"/>
      </w:pBdr>
      <w:spacing w:before="480"/>
    </w:pPr>
    <w:rPr>
      <w:rFonts w:ascii="Arial Black" w:hAnsi="Arial Black"/>
      <w:b/>
      <w:color w:val="000000" w:themeColor="text1"/>
      <w:sz w:val="28"/>
    </w:rPr>
  </w:style>
  <w:style w:type="paragraph" w:styleId="Subtitle">
    <w:name w:val="Subtitle"/>
    <w:basedOn w:val="Title"/>
    <w:next w:val="Normal"/>
    <w:link w:val="SubtitleChar"/>
    <w:uiPriority w:val="11"/>
    <w:rsid w:val="00F241A5"/>
    <w:pPr>
      <w:numPr>
        <w:ilvl w:val="1"/>
      </w:numPr>
      <w:shd w:val="clear" w:color="000000" w:themeColor="text1" w:fill="auto"/>
      <w:ind w:left="288"/>
    </w:pPr>
    <w:rPr>
      <w:i/>
      <w:iCs/>
      <w:spacing w:val="0"/>
      <w:position w:val="2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41A5"/>
    <w:rPr>
      <w:rFonts w:ascii="Arial" w:eastAsiaTheme="majorEastAsia" w:hAnsi="Arial" w:cstheme="majorBidi"/>
      <w:b/>
      <w:i/>
      <w:iCs/>
      <w:position w:val="22"/>
      <w:sz w:val="40"/>
      <w:szCs w:val="24"/>
      <w:shd w:val="clear" w:color="000000" w:themeColor="text1" w:fill="auto"/>
    </w:rPr>
  </w:style>
  <w:style w:type="paragraph" w:customStyle="1" w:styleId="Slide">
    <w:name w:val="Slide"/>
    <w:basedOn w:val="Normal"/>
    <w:uiPriority w:val="4"/>
    <w:rsid w:val="00F241A5"/>
    <w:pPr>
      <w:pBdr>
        <w:bottom w:val="single" w:sz="8" w:space="12" w:color="D9D9D9" w:themeColor="background1" w:themeShade="D9"/>
      </w:pBdr>
      <w:spacing w:after="240"/>
      <w:jc w:val="center"/>
    </w:pPr>
    <w:rPr>
      <w:rFonts w:ascii="Verdana" w:hAnsi="Verdana"/>
      <w:sz w:val="18"/>
    </w:rPr>
  </w:style>
  <w:style w:type="paragraph" w:customStyle="1" w:styleId="SlideNotes">
    <w:name w:val="Slide Notes"/>
    <w:basedOn w:val="Normal"/>
    <w:uiPriority w:val="4"/>
    <w:rsid w:val="00F241A5"/>
    <w:pPr>
      <w:spacing w:before="240"/>
      <w:ind w:left="720" w:right="720"/>
    </w:pPr>
    <w:rPr>
      <w:color w:val="1C1C1C"/>
    </w:rPr>
  </w:style>
  <w:style w:type="paragraph" w:customStyle="1" w:styleId="SlidesNotes">
    <w:name w:val="Slides Notes"/>
    <w:basedOn w:val="Normal"/>
    <w:uiPriority w:val="4"/>
    <w:rsid w:val="00F241A5"/>
    <w:pPr>
      <w:spacing w:before="240"/>
    </w:pPr>
  </w:style>
  <w:style w:type="paragraph" w:customStyle="1" w:styleId="LegalHeader">
    <w:name w:val="Legal Header"/>
    <w:basedOn w:val="Normal"/>
    <w:uiPriority w:val="3"/>
    <w:rsid w:val="00F241A5"/>
    <w:pPr>
      <w:spacing w:before="600"/>
    </w:pPr>
    <w:rPr>
      <w:b/>
      <w:color w:val="auto"/>
      <w:u w:val="single"/>
    </w:rPr>
  </w:style>
  <w:style w:type="paragraph" w:customStyle="1" w:styleId="LegalBody">
    <w:name w:val="Legal Body"/>
    <w:basedOn w:val="Normal"/>
    <w:uiPriority w:val="3"/>
    <w:rsid w:val="00F241A5"/>
    <w:rPr>
      <w:sz w:val="18"/>
    </w:rPr>
  </w:style>
  <w:style w:type="paragraph" w:customStyle="1" w:styleId="CourseInfo">
    <w:name w:val="Course Info"/>
    <w:basedOn w:val="Normal"/>
    <w:uiPriority w:val="4"/>
    <w:rsid w:val="00F241A5"/>
    <w:pPr>
      <w:pBdr>
        <w:top w:val="single" w:sz="12" w:space="6" w:color="auto"/>
        <w:left w:val="single" w:sz="18" w:space="4" w:color="BFBFBF" w:themeColor="background1" w:themeShade="BF"/>
        <w:bottom w:val="single" w:sz="18" w:space="4" w:color="BFBFBF" w:themeColor="background1" w:themeShade="BF"/>
        <w:right w:val="single" w:sz="18" w:space="4" w:color="BFBFBF" w:themeColor="background1" w:themeShade="BF"/>
      </w:pBdr>
      <w:shd w:val="clear" w:color="auto" w:fill="F2F2F2" w:themeFill="background1" w:themeFillShade="F2"/>
      <w:tabs>
        <w:tab w:val="left" w:pos="1728"/>
      </w:tabs>
      <w:spacing w:before="0"/>
      <w:ind w:left="108" w:right="108"/>
    </w:pPr>
    <w:rPr>
      <w:color w:val="595959" w:themeColor="text1" w:themeTint="A6"/>
    </w:rPr>
  </w:style>
  <w:style w:type="character" w:customStyle="1" w:styleId="LabStepNumberedChar">
    <w:name w:val="Lab Step Numbered Char"/>
    <w:basedOn w:val="DefaultParagraphFont"/>
    <w:link w:val="LabStepNumbered"/>
    <w:rsid w:val="00F241A5"/>
    <w:rPr>
      <w:rFonts w:ascii="Arial" w:hAnsi="Arial"/>
      <w:color w:val="262626" w:themeColor="text1" w:themeTint="D9"/>
      <w:sz w:val="18"/>
    </w:rPr>
  </w:style>
  <w:style w:type="paragraph" w:customStyle="1" w:styleId="Strong1">
    <w:name w:val="Strong1"/>
    <w:basedOn w:val="LabStepNumbered"/>
    <w:link w:val="strongChar"/>
    <w:uiPriority w:val="5"/>
    <w:rsid w:val="00F241A5"/>
    <w:pPr>
      <w:numPr>
        <w:numId w:val="0"/>
      </w:numPr>
      <w:ind w:left="757" w:hanging="360"/>
    </w:pPr>
    <w:rPr>
      <w:b/>
    </w:rPr>
  </w:style>
  <w:style w:type="character" w:customStyle="1" w:styleId="strongChar">
    <w:name w:val="strong Char"/>
    <w:basedOn w:val="LabStepNumberedChar"/>
    <w:link w:val="Strong1"/>
    <w:uiPriority w:val="5"/>
    <w:rsid w:val="00F241A5"/>
    <w:rPr>
      <w:rFonts w:ascii="Arial" w:hAnsi="Arial"/>
      <w:b/>
      <w:color w:val="262626" w:themeColor="text1" w:themeTint="D9"/>
      <w:sz w:val="18"/>
    </w:rPr>
  </w:style>
  <w:style w:type="paragraph" w:customStyle="1" w:styleId="CourseCode">
    <w:name w:val="Course Code"/>
    <w:basedOn w:val="Normal"/>
    <w:uiPriority w:val="4"/>
    <w:rsid w:val="00F241A5"/>
    <w:pPr>
      <w:spacing w:before="720"/>
      <w:jc w:val="center"/>
    </w:pPr>
    <w:rPr>
      <w:rFonts w:ascii="Arial Black" w:hAnsi="Arial Black"/>
      <w:color w:val="auto"/>
      <w:sz w:val="72"/>
    </w:rPr>
  </w:style>
  <w:style w:type="paragraph" w:styleId="TOC3">
    <w:name w:val="toc 3"/>
    <w:basedOn w:val="Normal"/>
    <w:next w:val="Normal"/>
    <w:autoRedefine/>
    <w:uiPriority w:val="39"/>
    <w:unhideWhenUsed/>
    <w:rsid w:val="00F241A5"/>
    <w:pPr>
      <w:tabs>
        <w:tab w:val="right" w:leader="dot" w:pos="10790"/>
      </w:tabs>
      <w:spacing w:before="40" w:after="0"/>
      <w:ind w:left="432"/>
    </w:pPr>
    <w:rPr>
      <w:sz w:val="16"/>
    </w:rPr>
  </w:style>
  <w:style w:type="numbering" w:customStyle="1" w:styleId="LabStepsTemplate">
    <w:name w:val="LabStepsTemplate"/>
    <w:uiPriority w:val="99"/>
    <w:rsid w:val="00F241A5"/>
    <w:pPr>
      <w:numPr>
        <w:numId w:val="4"/>
      </w:numPr>
    </w:pPr>
  </w:style>
  <w:style w:type="paragraph" w:customStyle="1" w:styleId="ModuleDescription">
    <w:name w:val="Module Description"/>
    <w:basedOn w:val="Normal"/>
    <w:uiPriority w:val="4"/>
    <w:rsid w:val="00F241A5"/>
    <w:pPr>
      <w:pBdr>
        <w:top w:val="single" w:sz="8" w:space="8" w:color="auto" w:shadow="1"/>
        <w:left w:val="single" w:sz="8" w:space="8" w:color="auto" w:shadow="1"/>
        <w:bottom w:val="single" w:sz="8" w:space="8" w:color="auto" w:shadow="1"/>
        <w:right w:val="single" w:sz="8" w:space="8" w:color="auto" w:shadow="1"/>
      </w:pBdr>
      <w:shd w:val="clear" w:color="auto" w:fill="EAEAEA"/>
      <w:spacing w:before="240" w:after="240"/>
      <w:ind w:left="720" w:right="720"/>
      <w:jc w:val="both"/>
    </w:pPr>
    <w:rPr>
      <w:sz w:val="24"/>
    </w:rPr>
  </w:style>
  <w:style w:type="paragraph" w:customStyle="1" w:styleId="AgendaSlide">
    <w:name w:val="Agenda Slide"/>
    <w:basedOn w:val="Normal"/>
    <w:uiPriority w:val="4"/>
    <w:rsid w:val="00F241A5"/>
    <w:pPr>
      <w:jc w:val="center"/>
    </w:pPr>
  </w:style>
  <w:style w:type="paragraph" w:customStyle="1" w:styleId="TopicsCoveredItem">
    <w:name w:val="Topics Covered Item"/>
    <w:basedOn w:val="Normal"/>
    <w:uiPriority w:val="4"/>
    <w:rsid w:val="00F241A5"/>
    <w:pPr>
      <w:numPr>
        <w:numId w:val="5"/>
      </w:numPr>
      <w:spacing w:before="0" w:after="0"/>
      <w:contextualSpacing/>
    </w:pPr>
  </w:style>
  <w:style w:type="paragraph" w:customStyle="1" w:styleId="ModuleIntroHeader">
    <w:name w:val="Module Intro Header"/>
    <w:basedOn w:val="Normal"/>
    <w:uiPriority w:val="4"/>
    <w:rsid w:val="00F241A5"/>
    <w:pPr>
      <w:pBdr>
        <w:bottom w:val="single" w:sz="8" w:space="1" w:color="auto"/>
      </w:pBdr>
      <w:spacing w:before="360"/>
      <w:ind w:left="288"/>
    </w:pPr>
    <w:rPr>
      <w:b/>
      <w:sz w:val="24"/>
    </w:rPr>
  </w:style>
  <w:style w:type="paragraph" w:customStyle="1" w:styleId="ModuleAgendaItem">
    <w:name w:val="Module Agenda Item"/>
    <w:basedOn w:val="Normal"/>
    <w:uiPriority w:val="4"/>
    <w:rsid w:val="00F241A5"/>
    <w:pPr>
      <w:spacing w:before="0" w:after="0"/>
      <w:ind w:left="360" w:hanging="360"/>
      <w:contextualSpacing/>
    </w:pPr>
    <w:rPr>
      <w:sz w:val="24"/>
    </w:rPr>
  </w:style>
  <w:style w:type="paragraph" w:customStyle="1" w:styleId="LabStepNumberedLevel3">
    <w:name w:val="Lab Step Numbered Level 3"/>
    <w:basedOn w:val="LabStepNumberedLevel2"/>
    <w:qFormat/>
    <w:rsid w:val="00F241A5"/>
    <w:pPr>
      <w:numPr>
        <w:ilvl w:val="2"/>
      </w:numPr>
      <w:tabs>
        <w:tab w:val="left" w:pos="994"/>
      </w:tabs>
    </w:pPr>
  </w:style>
  <w:style w:type="paragraph" w:customStyle="1" w:styleId="LabStepNumberedLevel4">
    <w:name w:val="Lab Step Numbered Level 4"/>
    <w:basedOn w:val="LabStepNumberedLevel3"/>
    <w:qFormat/>
    <w:rsid w:val="00F241A5"/>
    <w:pPr>
      <w:numPr>
        <w:ilvl w:val="3"/>
      </w:numPr>
      <w:tabs>
        <w:tab w:val="clear" w:pos="994"/>
        <w:tab w:val="left" w:pos="1627"/>
      </w:tabs>
    </w:pPr>
  </w:style>
  <w:style w:type="paragraph" w:customStyle="1" w:styleId="LabExerciseLeadIn">
    <w:name w:val="Lab Exercise Lead In"/>
    <w:basedOn w:val="Normal"/>
    <w:qFormat/>
    <w:rsid w:val="00F241A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8"/>
    </w:rPr>
  </w:style>
  <w:style w:type="paragraph" w:customStyle="1" w:styleId="LabExerciseItem">
    <w:name w:val="Lab Exercise Item"/>
    <w:basedOn w:val="Normal"/>
    <w:next w:val="Normal"/>
    <w:uiPriority w:val="4"/>
    <w:qFormat/>
    <w:rsid w:val="00F241A5"/>
    <w:pPr>
      <w:spacing w:before="0" w:after="0"/>
      <w:ind w:left="360" w:hanging="360"/>
    </w:pPr>
  </w:style>
  <w:style w:type="paragraph" w:customStyle="1" w:styleId="LabExerciseText">
    <w:name w:val="Lab Exercise Text"/>
    <w:basedOn w:val="Normal"/>
    <w:uiPriority w:val="99"/>
    <w:qFormat/>
    <w:rsid w:val="00A23BB5"/>
    <w:pPr>
      <w:pBdr>
        <w:top w:val="single" w:sz="2" w:space="4" w:color="808080"/>
        <w:left w:val="single" w:sz="2" w:space="3" w:color="808080"/>
        <w:bottom w:val="single" w:sz="2" w:space="4" w:color="808080"/>
        <w:right w:val="single" w:sz="2" w:space="3" w:color="808080"/>
      </w:pBdr>
      <w:shd w:val="pct65" w:color="EAEAEA" w:fill="auto"/>
      <w:spacing w:before="0"/>
      <w:ind w:left="72"/>
    </w:pPr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42392"/>
    <w:rPr>
      <w:color w:val="800080" w:themeColor="followedHyperlink"/>
      <w:u w:val="single"/>
    </w:rPr>
  </w:style>
  <w:style w:type="paragraph" w:customStyle="1" w:styleId="LabStepLevel2Numbered">
    <w:name w:val="Lab Step Level 2 Numbered"/>
    <w:basedOn w:val="LabStepNumbered"/>
    <w:uiPriority w:val="2"/>
    <w:qFormat/>
    <w:rsid w:val="00E32970"/>
    <w:pPr>
      <w:numPr>
        <w:numId w:val="0"/>
      </w:numPr>
      <w:tabs>
        <w:tab w:val="num" w:pos="720"/>
      </w:tabs>
      <w:ind w:left="720" w:hanging="320"/>
    </w:pPr>
  </w:style>
  <w:style w:type="paragraph" w:customStyle="1" w:styleId="Default">
    <w:name w:val="Default"/>
    <w:uiPriority w:val="99"/>
    <w:rsid w:val="00BB1AF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Revision">
    <w:name w:val="Revision"/>
    <w:uiPriority w:val="99"/>
    <w:semiHidden/>
    <w:rsid w:val="001C7B5E"/>
    <w:pPr>
      <w:spacing w:after="0" w:line="240" w:lineRule="auto"/>
    </w:pPr>
    <w:rPr>
      <w:rFonts w:ascii="Arial" w:hAnsi="Arial"/>
      <w:color w:val="262626" w:themeColor="text1" w:themeTint="D9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A00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PowerBiDevCamp/TranslationsBuilder/raw/main/SetupFiles/TranslationsBuilderSetup.msi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tyles" Target="styles.xml"/><Relationship Id="rId12" Type="http://schemas.openxmlformats.org/officeDocument/2006/relationships/hyperlink" Target="https://dotnet.microsoft.com/en-us/download/dotnet/thank-you/runtime-desktop-6.0.14-windows-x64-installer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Documents\CptCourse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/>
      <outs:isPinned>true</outs:isPinned>
    </outs:relatedDate>
    <outs:relatedDate>
      <outs:type>2</outs:type>
      <outs:displayName>Created</outs:displayName>
      <outs:dateTime>2009-10-04T10:16:00Z</outs:dateTime>
      <outs:isPinned>true</outs:isPinned>
    </outs:relatedDate>
    <outs:relatedDate>
      <outs:type>4</outs:type>
      <outs:displayName>Last Printed</outs:displayName>
      <outs:dateTime>2009-08-12T16:30:00Z</outs:dateTime>
      <outs:isPinned>true</outs:isPinned>
    </outs:relatedDate>
  </outs:relatedDates>
  <outs:relatedDocuments/>
  <outs:relatedPeople>
    <outs:relatedPeopleItem>
      <outs:category>Author</outs:category>
      <outs:people>
        <outs:relatedPerson>
          <outs:displayName>Andrew Connell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/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  <outs:propertyMetadata>
      <outs:type>1</outs:type>
      <outs:propertyId>0</outs:propertyId>
      <outs:propertyName>ContentAuthor</outs:propertyName>
      <outs:isPinned>false</outs:isPinned>
    </outs:propertyMetadata>
    <outs:propertyMetadata>
      <outs:type>1</outs:type>
      <outs:propertyId>0</outs:propertyId>
      <outs:propertyName>ContentItemStatus</outs:propertyName>
      <outs:isPinned>false</outs:isPinned>
    </outs: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34082600162348B2FFCDEBCF015FD3" ma:contentTypeVersion="0" ma:contentTypeDescription="Create a new document." ma:contentTypeScope="" ma:versionID="744b9ec266ca400788306ef4b532f8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6E11BDE-7E31-4B78-8494-AC3EF47CDCC3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3F2CB9DD-4D46-41D6-8DA5-8F406E02CB4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8FBEAB1-7B91-4835-83AC-CC5E4FB45F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AB4F019-59F6-4F32-9A99-4D00AA33EAC5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9316EDB-49BA-4480-A4CC-06A2F75E0759}">
  <ds:schemaRefs>
    <ds:schemaRef ds:uri="http://schemas.microsoft.com/office/2006/metadata/propertie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CptCourseManual.dotx</Template>
  <TotalTime>358</TotalTime>
  <Pages>4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Critical Path Training, LLC</Company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 Student</dc:creator>
  <cp:keywords/>
  <dc:description/>
  <cp:lastModifiedBy>Ted Pattison</cp:lastModifiedBy>
  <cp:revision>23</cp:revision>
  <cp:lastPrinted>2015-10-27T18:03:00Z</cp:lastPrinted>
  <dcterms:created xsi:type="dcterms:W3CDTF">2022-11-21T22:13:00Z</dcterms:created>
  <dcterms:modified xsi:type="dcterms:W3CDTF">2023-04-18T15:38:00Z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0x0101005934082600162348B2FFCDEBCF015FD3</vt:lpwstr>
  </property>
  <property fmtid="{D5CDD505-2E9C-101B-9397-08002B2CF9AE}" pid="3" name="ContentAuthor">
    <vt:lpwstr>4</vt:lpwstr>
  </property>
  <property fmtid="{D5CDD505-2E9C-101B-9397-08002B2CF9AE}" pid="4" name="Order">
    <vt:r8>2000</vt:r8>
  </property>
  <property fmtid="{D5CDD505-2E9C-101B-9397-08002B2CF9AE}" pid="5" name="ContentItemStatus">
    <vt:lpwstr>Completed</vt:lpwstr>
  </property>
</Properties>
</file>